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37B79F" w14:textId="77777777" w:rsidR="009F4C4C" w:rsidRDefault="00A82BA8" w:rsidP="009F4C4C">
      <w:pPr>
        <w:pStyle w:val="Titre"/>
      </w:pPr>
      <w:r>
        <w:t xml:space="preserve">TP 2 : </w:t>
      </w:r>
      <w:r w:rsidR="009F4C4C">
        <w:t>les sockets</w:t>
      </w:r>
    </w:p>
    <w:p w14:paraId="328C2AA0" w14:textId="77777777" w:rsidR="009F4C4C" w:rsidRDefault="009F4C4C" w:rsidP="009F4C4C"/>
    <w:p w14:paraId="464C0A20" w14:textId="77777777" w:rsidR="00216255" w:rsidRPr="001D488C" w:rsidRDefault="00216255" w:rsidP="00216255">
      <w:pPr>
        <w:rPr>
          <w:sz w:val="40"/>
        </w:rPr>
      </w:pPr>
      <w:r w:rsidRPr="00373EBB">
        <w:t xml:space="preserve">Voici le lien de téléchargement des fichiers sources et du </w:t>
      </w:r>
      <w:proofErr w:type="spellStart"/>
      <w:proofErr w:type="gramStart"/>
      <w:r w:rsidRPr="00373EBB">
        <w:t>makefile</w:t>
      </w:r>
      <w:proofErr w:type="spellEnd"/>
      <w:r w:rsidRPr="00373EBB">
        <w:t>:</w:t>
      </w:r>
      <w:proofErr w:type="gramEnd"/>
      <w:r>
        <w:t xml:space="preserve"> </w:t>
      </w:r>
      <w:hyperlink r:id="rId8" w:history="1">
        <w:r w:rsidRPr="00373EBB">
          <w:rPr>
            <w:rStyle w:val="Lienhypertexte"/>
          </w:rPr>
          <w:t>https://lc.</w:t>
        </w:r>
        <w:r w:rsidRPr="00373EBB">
          <w:rPr>
            <w:rStyle w:val="Lienhypertexte"/>
          </w:rPr>
          <w:t>c</w:t>
        </w:r>
        <w:r w:rsidRPr="00373EBB">
          <w:rPr>
            <w:rStyle w:val="Lienhypertexte"/>
          </w:rPr>
          <w:t>x/ZyrX</w:t>
        </w:r>
      </w:hyperlink>
    </w:p>
    <w:p w14:paraId="6E2D4AD5" w14:textId="77777777" w:rsidR="00216255" w:rsidRDefault="00216255" w:rsidP="009F4C4C"/>
    <w:p w14:paraId="5A9CCC15" w14:textId="1EFA10B3" w:rsidR="00953C93" w:rsidRDefault="00953C93" w:rsidP="00953C93">
      <w:pPr>
        <w:pStyle w:val="Titre2"/>
      </w:pPr>
      <w:r>
        <w:t>Lire le code</w:t>
      </w:r>
      <w:r w:rsidR="00216255">
        <w:t> </w:t>
      </w:r>
    </w:p>
    <w:p w14:paraId="7A5F627D" w14:textId="26041398" w:rsidR="00CD170A" w:rsidRPr="00CD170A" w:rsidRDefault="00CD170A" w:rsidP="00CD170A">
      <w:pPr>
        <w:ind w:left="708"/>
      </w:pPr>
      <w:r>
        <w:t>C’est fait.</w:t>
      </w:r>
    </w:p>
    <w:p w14:paraId="4C4E2176" w14:textId="05706705" w:rsidR="00953C93" w:rsidRDefault="00953C93" w:rsidP="00953C93">
      <w:pPr>
        <w:pStyle w:val="Titre2"/>
      </w:pPr>
      <w:r>
        <w:t>Commenter et expliquer</w:t>
      </w:r>
    </w:p>
    <w:p w14:paraId="442CD227" w14:textId="04B799B9" w:rsidR="00CD170A" w:rsidRPr="00CD170A" w:rsidRDefault="00CD170A" w:rsidP="00CD170A">
      <w:pPr>
        <w:ind w:left="708"/>
      </w:pPr>
      <w:r>
        <w:t>Tout est dans les fichiers sources</w:t>
      </w:r>
    </w:p>
    <w:p w14:paraId="6C6691EB" w14:textId="3B625AC0" w:rsidR="00953C93" w:rsidRDefault="00953C93" w:rsidP="00953C93">
      <w:pPr>
        <w:pStyle w:val="Titre2"/>
      </w:pPr>
      <w:r>
        <w:t>Compiler et tester</w:t>
      </w:r>
    </w:p>
    <w:p w14:paraId="47405E7A" w14:textId="553C1495" w:rsidR="00F26C9B" w:rsidRDefault="00CC4D9D" w:rsidP="00CC4D9D">
      <w:pPr>
        <w:ind w:left="708"/>
        <w:jc w:val="left"/>
      </w:pPr>
      <w:r>
        <w:t xml:space="preserve">Pour </w:t>
      </w:r>
      <w:proofErr w:type="gramStart"/>
      <w:r>
        <w:t>compiler  faut</w:t>
      </w:r>
      <w:proofErr w:type="gramEnd"/>
      <w:r>
        <w:t xml:space="preserve"> utiliser la commande </w:t>
      </w:r>
      <w:proofErr w:type="spellStart"/>
      <w:r>
        <w:t>make</w:t>
      </w:r>
      <w:proofErr w:type="spellEnd"/>
      <w:r>
        <w:t>.</w:t>
      </w:r>
      <w:r>
        <w:br/>
      </w:r>
      <w:r w:rsidRPr="00CC4D9D">
        <w:drawing>
          <wp:inline distT="0" distB="0" distL="0" distR="0" wp14:anchorId="72E9A792" wp14:editId="08CE7C49">
            <wp:extent cx="2987299" cy="670618"/>
            <wp:effectExtent l="0" t="0" r="381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7299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43229A8E" w14:textId="77777777" w:rsidR="00E248AF" w:rsidRDefault="00E248AF" w:rsidP="00E248AF">
      <w:pPr>
        <w:ind w:left="708"/>
        <w:jc w:val="left"/>
      </w:pPr>
      <w:r w:rsidRPr="00E248AF">
        <w:drawing>
          <wp:inline distT="0" distB="0" distL="0" distR="0" wp14:anchorId="7D11A3FD" wp14:editId="28CD1F3E">
            <wp:extent cx="3680779" cy="2225233"/>
            <wp:effectExtent l="0" t="0" r="0" b="381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0779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35F8CD59" w14:textId="4D328B8C" w:rsidR="00590294" w:rsidRDefault="00590294" w:rsidP="00E248AF">
      <w:pPr>
        <w:jc w:val="left"/>
      </w:pPr>
      <w:r>
        <w:t xml:space="preserve">Modifier la saisie afin qu’une chaîne quelconque soit échangée (espaces compris) en remplaçant les </w:t>
      </w:r>
      <w:proofErr w:type="spellStart"/>
      <w:r>
        <w:t>scanf</w:t>
      </w:r>
      <w:proofErr w:type="spellEnd"/>
      <w:r>
        <w:t xml:space="preserve"> par </w:t>
      </w:r>
      <w:r w:rsidRPr="00590294">
        <w:rPr>
          <w:noProof/>
        </w:rPr>
        <w:drawing>
          <wp:inline distT="0" distB="0" distL="0" distR="0" wp14:anchorId="345B0585" wp14:editId="22EF957C">
            <wp:extent cx="1895475" cy="171450"/>
            <wp:effectExtent l="19050" t="0" r="9525" b="0"/>
            <wp:docPr id="10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Testez pour vérifier le bon fonctionnement.</w:t>
      </w:r>
    </w:p>
    <w:p w14:paraId="27204E88" w14:textId="2493E0F7" w:rsidR="00E248AF" w:rsidRDefault="00E248AF" w:rsidP="00E248AF">
      <w:pPr>
        <w:jc w:val="left"/>
      </w:pPr>
      <w:r>
        <w:tab/>
      </w:r>
    </w:p>
    <w:p w14:paraId="582A181B" w14:textId="1AC7B743" w:rsidR="00E248AF" w:rsidRDefault="00E248AF" w:rsidP="00E248AF">
      <w:pPr>
        <w:jc w:val="left"/>
      </w:pPr>
      <w:r>
        <w:tab/>
      </w:r>
      <w:r w:rsidRPr="00E248AF">
        <w:drawing>
          <wp:inline distT="0" distB="0" distL="0" distR="0" wp14:anchorId="7ACE4AA5" wp14:editId="05333691">
            <wp:extent cx="3147060" cy="2054148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49852" cy="205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8B7CD" w14:textId="0873E21E" w:rsidR="00E248AF" w:rsidRDefault="00590294" w:rsidP="00E248AF">
      <w:pPr>
        <w:pStyle w:val="Titre2"/>
        <w:jc w:val="left"/>
      </w:pPr>
      <w:r>
        <w:lastRenderedPageBreak/>
        <w:t>Analysez et commentez les résultats de l’</w:t>
      </w:r>
      <w:proofErr w:type="spellStart"/>
      <w:r>
        <w:t>execution</w:t>
      </w:r>
      <w:proofErr w:type="spellEnd"/>
      <w:r>
        <w:t xml:space="preserve"> de </w:t>
      </w:r>
      <w:proofErr w:type="spellStart"/>
      <w:r>
        <w:t>netstat</w:t>
      </w:r>
      <w:proofErr w:type="spellEnd"/>
      <w:r>
        <w:t xml:space="preserve"> –</w:t>
      </w:r>
      <w:proofErr w:type="spellStart"/>
      <w:r>
        <w:t>nutelap</w:t>
      </w:r>
      <w:proofErr w:type="spellEnd"/>
      <w:r>
        <w:t xml:space="preserve"> (avant, </w:t>
      </w:r>
      <w:proofErr w:type="gramStart"/>
      <w:r>
        <w:t>pendant  et</w:t>
      </w:r>
      <w:proofErr w:type="gramEnd"/>
      <w:r>
        <w:t xml:space="preserve"> après le lancement du client) : expliquez</w:t>
      </w:r>
      <w:r w:rsidR="00E248AF">
        <w:t>.</w:t>
      </w:r>
    </w:p>
    <w:p w14:paraId="60B6555D" w14:textId="4DF5C107" w:rsidR="00E248AF" w:rsidRDefault="00E248AF" w:rsidP="00E248AF"/>
    <w:p w14:paraId="67FB0720" w14:textId="2180B95B" w:rsidR="00E248AF" w:rsidRPr="00E248AF" w:rsidRDefault="00E248AF" w:rsidP="00E248AF">
      <w:r>
        <w:t>Avant : ni le serveur ni le client n’est démarré :</w:t>
      </w:r>
    </w:p>
    <w:p w14:paraId="72055FDD" w14:textId="77777777" w:rsidR="002809FE" w:rsidRDefault="00E248AF" w:rsidP="00E248AF">
      <w:pPr>
        <w:pStyle w:val="Titre2"/>
        <w:numPr>
          <w:ilvl w:val="0"/>
          <w:numId w:val="0"/>
        </w:numPr>
        <w:ind w:firstLine="708"/>
        <w:jc w:val="left"/>
      </w:pPr>
      <w:r w:rsidRPr="00E248AF">
        <w:drawing>
          <wp:inline distT="0" distB="0" distL="0" distR="0" wp14:anchorId="6B8EE7EB" wp14:editId="6E9FEDD4">
            <wp:extent cx="4526280" cy="1036389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42131" cy="1040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46E04" w14:textId="70580CE0" w:rsidR="002809FE" w:rsidRDefault="002809FE" w:rsidP="002809FE">
      <w:pPr>
        <w:pStyle w:val="Titre2"/>
        <w:numPr>
          <w:ilvl w:val="0"/>
          <w:numId w:val="0"/>
        </w:numPr>
        <w:jc w:val="left"/>
        <w:rPr>
          <w:b w:val="0"/>
          <w:bCs w:val="0"/>
        </w:rPr>
      </w:pPr>
      <w:r>
        <w:rPr>
          <w:b w:val="0"/>
          <w:bCs w:val="0"/>
        </w:rPr>
        <w:t>Pendant l’</w:t>
      </w:r>
      <w:proofErr w:type="spellStart"/>
      <w:r>
        <w:rPr>
          <w:b w:val="0"/>
          <w:bCs w:val="0"/>
        </w:rPr>
        <w:t>execution</w:t>
      </w:r>
      <w:proofErr w:type="spellEnd"/>
      <w:r>
        <w:rPr>
          <w:b w:val="0"/>
          <w:bCs w:val="0"/>
        </w:rPr>
        <w:t> : la connexion est établie entre les deux, du coup on voie deux sockets créer chacune dans un sens.</w:t>
      </w:r>
    </w:p>
    <w:p w14:paraId="5ED38E68" w14:textId="77777777" w:rsidR="002809FE" w:rsidRDefault="002809FE" w:rsidP="002809FE">
      <w:pPr>
        <w:pStyle w:val="Titre2"/>
        <w:numPr>
          <w:ilvl w:val="0"/>
          <w:numId w:val="0"/>
        </w:numPr>
        <w:jc w:val="left"/>
        <w:rPr>
          <w:b w:val="0"/>
          <w:bCs w:val="0"/>
        </w:rPr>
      </w:pPr>
      <w:r w:rsidRPr="002809FE">
        <w:rPr>
          <w:b w:val="0"/>
          <w:bCs w:val="0"/>
        </w:rPr>
        <w:drawing>
          <wp:inline distT="0" distB="0" distL="0" distR="0" wp14:anchorId="50CD6804" wp14:editId="5FED5169">
            <wp:extent cx="5760085" cy="19812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F4FF1" w14:textId="6FBFCFAE" w:rsidR="002809FE" w:rsidRDefault="002809FE" w:rsidP="002809FE">
      <w:pPr>
        <w:pStyle w:val="Titre2"/>
        <w:numPr>
          <w:ilvl w:val="0"/>
          <w:numId w:val="0"/>
        </w:numPr>
        <w:jc w:val="left"/>
        <w:rPr>
          <w:b w:val="0"/>
          <w:bCs w:val="0"/>
        </w:rPr>
      </w:pPr>
      <w:r>
        <w:rPr>
          <w:b w:val="0"/>
          <w:bCs w:val="0"/>
        </w:rPr>
        <w:t>A la fin de communication : on voit que l</w:t>
      </w:r>
      <w:r w:rsidR="00055548">
        <w:rPr>
          <w:b w:val="0"/>
          <w:bCs w:val="0"/>
        </w:rPr>
        <w:t xml:space="preserve">e client s’est déconnecté, du coup </w:t>
      </w:r>
      <w:proofErr w:type="gramStart"/>
      <w:r w:rsidR="00055548">
        <w:rPr>
          <w:b w:val="0"/>
          <w:bCs w:val="0"/>
        </w:rPr>
        <w:t>la socket</w:t>
      </w:r>
      <w:proofErr w:type="gramEnd"/>
      <w:r w:rsidR="00055548">
        <w:rPr>
          <w:b w:val="0"/>
          <w:bCs w:val="0"/>
        </w:rPr>
        <w:t xml:space="preserve"> du serveur est en mode </w:t>
      </w:r>
      <w:proofErr w:type="spellStart"/>
      <w:r w:rsidR="00055548">
        <w:rPr>
          <w:b w:val="0"/>
          <w:bCs w:val="0"/>
        </w:rPr>
        <w:t>TIME_wait</w:t>
      </w:r>
      <w:proofErr w:type="spellEnd"/>
      <w:r>
        <w:rPr>
          <w:b w:val="0"/>
          <w:bCs w:val="0"/>
        </w:rPr>
        <w:br/>
      </w:r>
    </w:p>
    <w:p w14:paraId="24EA953E" w14:textId="245B7030" w:rsidR="00590294" w:rsidRPr="00953C93" w:rsidRDefault="002809FE" w:rsidP="002809FE">
      <w:pPr>
        <w:pStyle w:val="Titre2"/>
        <w:numPr>
          <w:ilvl w:val="0"/>
          <w:numId w:val="0"/>
        </w:numPr>
        <w:jc w:val="left"/>
      </w:pPr>
      <w:r w:rsidRPr="002809FE">
        <w:drawing>
          <wp:inline distT="0" distB="0" distL="0" distR="0" wp14:anchorId="62EBA83E" wp14:editId="0AEC1781">
            <wp:extent cx="5760085" cy="10541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0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48AF">
        <w:br/>
      </w:r>
    </w:p>
    <w:p w14:paraId="566C310E" w14:textId="359F0BF1" w:rsidR="007F4670" w:rsidRDefault="00953C93" w:rsidP="00953C93">
      <w:pPr>
        <w:pStyle w:val="Titre2"/>
      </w:pPr>
      <w:r>
        <w:t xml:space="preserve">Analysez et commentez une capture </w:t>
      </w:r>
      <w:proofErr w:type="spellStart"/>
      <w:r>
        <w:t>wireshark</w:t>
      </w:r>
      <w:proofErr w:type="spellEnd"/>
      <w:r w:rsidR="00C6243C">
        <w:t xml:space="preserve"> </w:t>
      </w:r>
      <w:r w:rsidR="007F4670">
        <w:t xml:space="preserve">avant, </w:t>
      </w:r>
      <w:proofErr w:type="gramStart"/>
      <w:r w:rsidR="007F4670">
        <w:t>pendant  et</w:t>
      </w:r>
      <w:proofErr w:type="gramEnd"/>
      <w:r w:rsidR="007F4670">
        <w:t xml:space="preserve"> après le lancement du client (en particulier identifiez les valeurs des flags et des numéros de séquences)</w:t>
      </w:r>
      <w:r w:rsidR="00590294">
        <w:t> : expliquez</w:t>
      </w:r>
    </w:p>
    <w:p w14:paraId="3199F139" w14:textId="490C3F2E" w:rsidR="00B01891" w:rsidRDefault="00B01891" w:rsidP="00B01891">
      <w:r>
        <w:t xml:space="preserve">Avant le lancement du </w:t>
      </w:r>
      <w:proofErr w:type="gramStart"/>
      <w:r>
        <w:t>client ,</w:t>
      </w:r>
      <w:proofErr w:type="gramEnd"/>
      <w:r>
        <w:t xml:space="preserve"> il se passe rien le serveur il est en écoute d’une nouvelle connexion , il n y a pas de capture sur Wireshark.</w:t>
      </w:r>
    </w:p>
    <w:p w14:paraId="75E0933D" w14:textId="77777777" w:rsidR="00275A85" w:rsidRDefault="00275A85" w:rsidP="00B01891"/>
    <w:p w14:paraId="6B368BF7" w14:textId="26A46291" w:rsidR="00B01891" w:rsidRDefault="00B01891" w:rsidP="00B01891"/>
    <w:p w14:paraId="1E5895C2" w14:textId="79B30CA8" w:rsidR="00B01891" w:rsidRDefault="00B01891" w:rsidP="00B01891">
      <w:pPr>
        <w:jc w:val="left"/>
      </w:pPr>
      <w:r>
        <w:t xml:space="preserve">Après le lancement du </w:t>
      </w:r>
      <w:proofErr w:type="gramStart"/>
      <w:r>
        <w:t>client ,</w:t>
      </w:r>
      <w:proofErr w:type="gramEnd"/>
      <w:r>
        <w:t xml:space="preserve"> il y a établissement de la communication avec la suite de flags SYN , SYN-ACK, ACK.</w:t>
      </w:r>
    </w:p>
    <w:p w14:paraId="64F99200" w14:textId="1EBDE0D5" w:rsidR="00275A85" w:rsidRDefault="00275A85" w:rsidP="00B01891">
      <w:pPr>
        <w:jc w:val="left"/>
      </w:pPr>
      <w:r w:rsidRPr="00275A85">
        <w:drawing>
          <wp:inline distT="0" distB="0" distL="0" distR="0" wp14:anchorId="75671A93" wp14:editId="28856D23">
            <wp:extent cx="5760085" cy="30353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0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A5889" w14:textId="7730771B" w:rsidR="007155BF" w:rsidRDefault="00275A85" w:rsidP="00B01891">
      <w:pPr>
        <w:jc w:val="left"/>
      </w:pPr>
      <w:r>
        <w:t xml:space="preserve">Lors des échanges de </w:t>
      </w:r>
      <w:proofErr w:type="gramStart"/>
      <w:r>
        <w:t>messages ,</w:t>
      </w:r>
      <w:proofErr w:type="gramEnd"/>
      <w:r>
        <w:t xml:space="preserve"> c’est des paquets avec le flag PUSH qui sont échangé, avec le </w:t>
      </w:r>
      <w:proofErr w:type="spellStart"/>
      <w:r>
        <w:t>numero</w:t>
      </w:r>
      <w:proofErr w:type="spellEnd"/>
      <w:r>
        <w:t xml:space="preserve"> de </w:t>
      </w:r>
      <w:proofErr w:type="spellStart"/>
      <w:r>
        <w:t>Sequence</w:t>
      </w:r>
      <w:proofErr w:type="spellEnd"/>
      <w:r>
        <w:t xml:space="preserve"> qui correspond au prochain octet en attente.</w:t>
      </w:r>
      <w:r w:rsidR="007155BF">
        <w:t xml:space="preserve"> La par exemple le client a envoyé le msg « Hi » donc 2</w:t>
      </w:r>
      <w:proofErr w:type="gramStart"/>
      <w:r w:rsidR="007155BF">
        <w:t>octet ,</w:t>
      </w:r>
      <w:proofErr w:type="gramEnd"/>
      <w:r w:rsidR="007155BF">
        <w:t xml:space="preserve"> c’est pour qu’on voit un </w:t>
      </w:r>
      <w:proofErr w:type="spellStart"/>
      <w:r w:rsidR="007155BF">
        <w:t>ack</w:t>
      </w:r>
      <w:proofErr w:type="spellEnd"/>
      <w:r w:rsidR="007155BF">
        <w:t xml:space="preserve"> = 3.</w:t>
      </w:r>
    </w:p>
    <w:p w14:paraId="4E04FE31" w14:textId="0FDD68A4" w:rsidR="00275A85" w:rsidRDefault="007B387A" w:rsidP="00B01891">
      <w:pPr>
        <w:jc w:val="left"/>
      </w:pPr>
      <w:r w:rsidRPr="007B387A">
        <w:drawing>
          <wp:inline distT="0" distB="0" distL="0" distR="0" wp14:anchorId="3C042203" wp14:editId="3EC32C2B">
            <wp:extent cx="5760085" cy="207010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0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5A85">
        <w:br/>
      </w:r>
      <w:r w:rsidR="00275A85">
        <w:br/>
      </w:r>
      <w:proofErr w:type="gramStart"/>
      <w:r w:rsidR="00275A85">
        <w:t>lors</w:t>
      </w:r>
      <w:proofErr w:type="gramEnd"/>
      <w:r w:rsidR="00275A85">
        <w:t xml:space="preserve"> de la fin de la communication , c’est des messages avec le flag FIN-ACK , FIN , ACK qui sont échangé. </w:t>
      </w:r>
    </w:p>
    <w:p w14:paraId="0919FAD3" w14:textId="1F76D9BF" w:rsidR="00B01891" w:rsidRDefault="005A568A" w:rsidP="00B01891">
      <w:pPr>
        <w:jc w:val="left"/>
      </w:pPr>
      <w:r w:rsidRPr="005A568A">
        <w:drawing>
          <wp:inline distT="0" distB="0" distL="0" distR="0" wp14:anchorId="63CE9B17" wp14:editId="69C0AB41">
            <wp:extent cx="5760085" cy="283845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8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C34E7" w14:textId="2E142E46" w:rsidR="005A568A" w:rsidRDefault="005A568A" w:rsidP="00B01891">
      <w:pPr>
        <w:jc w:val="left"/>
      </w:pPr>
    </w:p>
    <w:p w14:paraId="57400733" w14:textId="4E610C37" w:rsidR="005A568A" w:rsidRDefault="005A568A" w:rsidP="00B01891">
      <w:pPr>
        <w:jc w:val="left"/>
      </w:pPr>
    </w:p>
    <w:p w14:paraId="7C1E67E7" w14:textId="35850586" w:rsidR="005A568A" w:rsidRDefault="005A568A" w:rsidP="00B01891">
      <w:pPr>
        <w:jc w:val="left"/>
      </w:pPr>
    </w:p>
    <w:p w14:paraId="4B31C237" w14:textId="77777777" w:rsidR="005A568A" w:rsidRPr="00B01891" w:rsidRDefault="005A568A" w:rsidP="00B01891">
      <w:pPr>
        <w:jc w:val="left"/>
      </w:pPr>
    </w:p>
    <w:p w14:paraId="0FA2D582" w14:textId="636D07B6" w:rsidR="00953C93" w:rsidRDefault="00953C93" w:rsidP="00953C93">
      <w:pPr>
        <w:pStyle w:val="Titre2"/>
      </w:pPr>
      <w:r>
        <w:lastRenderedPageBreak/>
        <w:t xml:space="preserve">Utilisez le client pour vous connecter à un serveur lancé avec </w:t>
      </w:r>
      <w:proofErr w:type="spellStart"/>
      <w:r>
        <w:t>nc</w:t>
      </w:r>
      <w:proofErr w:type="spellEnd"/>
    </w:p>
    <w:p w14:paraId="68CDB585" w14:textId="04216F7F" w:rsidR="00B01891" w:rsidRPr="00B01891" w:rsidRDefault="00A273E9" w:rsidP="00B01891">
      <w:r w:rsidRPr="00A273E9">
        <w:drawing>
          <wp:inline distT="0" distB="0" distL="0" distR="0" wp14:anchorId="11BF1848" wp14:editId="6B133E06">
            <wp:extent cx="3372321" cy="1914792"/>
            <wp:effectExtent l="0" t="0" r="0" b="9525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59385" w14:textId="54508CB9" w:rsidR="00953C93" w:rsidRDefault="00953C93" w:rsidP="008362A6">
      <w:pPr>
        <w:pStyle w:val="Titre2"/>
        <w:jc w:val="left"/>
      </w:pPr>
      <w:r>
        <w:t xml:space="preserve">Analysez et commentez une capture </w:t>
      </w:r>
      <w:proofErr w:type="spellStart"/>
      <w:r>
        <w:t>wireshark</w:t>
      </w:r>
      <w:proofErr w:type="spellEnd"/>
      <w:r w:rsidR="008362A6">
        <w:br/>
      </w:r>
      <w:r w:rsidR="008362A6" w:rsidRPr="008362A6">
        <w:drawing>
          <wp:inline distT="0" distB="0" distL="0" distR="0" wp14:anchorId="335B94AE" wp14:editId="0143E840">
            <wp:extent cx="5760085" cy="1016635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01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38381" w14:textId="66777720" w:rsidR="008362A6" w:rsidRDefault="008362A6" w:rsidP="008362A6">
      <w:r>
        <w:t xml:space="preserve">On voit la même </w:t>
      </w:r>
      <w:proofErr w:type="gramStart"/>
      <w:r>
        <w:t>chose ,</w:t>
      </w:r>
      <w:proofErr w:type="gramEnd"/>
      <w:r>
        <w:t xml:space="preserve"> que lorsqu’on a </w:t>
      </w:r>
      <w:proofErr w:type="spellStart"/>
      <w:r>
        <w:t>utilise</w:t>
      </w:r>
      <w:proofErr w:type="spellEnd"/>
      <w:r>
        <w:t xml:space="preserve"> no client/serveur :</w:t>
      </w:r>
    </w:p>
    <w:p w14:paraId="1021F8BE" w14:textId="193AD832" w:rsidR="008362A6" w:rsidRDefault="008362A6" w:rsidP="008362A6">
      <w:r>
        <w:tab/>
        <w:t>La phase établissement de la connexion </w:t>
      </w:r>
      <w:proofErr w:type="gramStart"/>
      <w:r>
        <w:t>( les</w:t>
      </w:r>
      <w:proofErr w:type="gramEnd"/>
      <w:r>
        <w:t xml:space="preserve"> 3 première lignes ).</w:t>
      </w:r>
    </w:p>
    <w:p w14:paraId="264119FD" w14:textId="77777777" w:rsidR="008362A6" w:rsidRDefault="008362A6" w:rsidP="008362A6">
      <w:pPr>
        <w:jc w:val="left"/>
      </w:pPr>
      <w:r>
        <w:tab/>
        <w:t>La phase communication : le client envoi (</w:t>
      </w:r>
      <w:proofErr w:type="gramStart"/>
      <w:r>
        <w:t>Hi )</w:t>
      </w:r>
      <w:proofErr w:type="gramEnd"/>
      <w:r>
        <w:t xml:space="preserve"> ,le serveur renvoi </w:t>
      </w:r>
      <w:proofErr w:type="spellStart"/>
      <w:r>
        <w:t>ack</w:t>
      </w:r>
      <w:proofErr w:type="spellEnd"/>
      <w:r>
        <w:t xml:space="preserve"> ( et attend le 3eme octet </w:t>
      </w:r>
      <w:proofErr w:type="spellStart"/>
      <w:r>
        <w:t>ack</w:t>
      </w:r>
      <w:proofErr w:type="spellEnd"/>
      <w:r>
        <w:t>=3)</w:t>
      </w:r>
    </w:p>
    <w:p w14:paraId="590522E1" w14:textId="77777777" w:rsidR="00BF6866" w:rsidRDefault="008362A6" w:rsidP="008362A6">
      <w:pPr>
        <w:jc w:val="left"/>
      </w:pPr>
      <w:r>
        <w:tab/>
      </w:r>
      <w:r>
        <w:tab/>
      </w:r>
      <w:r>
        <w:tab/>
      </w:r>
      <w:r>
        <w:tab/>
        <w:t xml:space="preserve">        Le serveur envoi (</w:t>
      </w:r>
      <w:proofErr w:type="spellStart"/>
      <w:r>
        <w:t>uuuh</w:t>
      </w:r>
      <w:proofErr w:type="spellEnd"/>
      <w:r>
        <w:t xml:space="preserve">), le client renvoi </w:t>
      </w:r>
      <w:proofErr w:type="spellStart"/>
      <w:r>
        <w:t>ack</w:t>
      </w:r>
      <w:proofErr w:type="spellEnd"/>
      <w:r>
        <w:t xml:space="preserve"> </w:t>
      </w:r>
      <w:proofErr w:type="gramStart"/>
      <w:r>
        <w:t>( et</w:t>
      </w:r>
      <w:proofErr w:type="gramEnd"/>
      <w:r>
        <w:t xml:space="preserve"> dit qu’il attend le 6eme octet ( </w:t>
      </w:r>
      <w:proofErr w:type="spellStart"/>
      <w:r>
        <w:t>uuuh</w:t>
      </w:r>
      <w:proofErr w:type="spellEnd"/>
      <w:r>
        <w:t>\0 ) = 5octet donc c’est logique.</w:t>
      </w:r>
    </w:p>
    <w:p w14:paraId="0184BEC6" w14:textId="638B60E8" w:rsidR="008362A6" w:rsidRPr="008362A6" w:rsidRDefault="00BF6866" w:rsidP="008362A6">
      <w:pPr>
        <w:jc w:val="left"/>
      </w:pPr>
      <w:r>
        <w:tab/>
        <w:t>La phase fermeture de la connexion les 3derniere lignes</w:t>
      </w:r>
      <w:r w:rsidR="008362A6">
        <w:br/>
      </w:r>
    </w:p>
    <w:p w14:paraId="26595778" w14:textId="638BA80B" w:rsidR="00953C93" w:rsidRDefault="00953C93" w:rsidP="00953C93">
      <w:pPr>
        <w:pStyle w:val="Titre2"/>
      </w:pPr>
      <w:r>
        <w:t xml:space="preserve">Utilisez un client lancé avec </w:t>
      </w:r>
      <w:proofErr w:type="spellStart"/>
      <w:r>
        <w:t>nc</w:t>
      </w:r>
      <w:proofErr w:type="spellEnd"/>
      <w:r>
        <w:t xml:space="preserve"> pour vous connecter au serveur</w:t>
      </w:r>
    </w:p>
    <w:p w14:paraId="7FBAAAAC" w14:textId="1A02AE1D" w:rsidR="00E54013" w:rsidRDefault="00E54013" w:rsidP="00E54013">
      <w:r w:rsidRPr="00E54013">
        <w:drawing>
          <wp:inline distT="0" distB="0" distL="0" distR="0" wp14:anchorId="16D9CE29" wp14:editId="3CC6B544">
            <wp:extent cx="4477375" cy="504895"/>
            <wp:effectExtent l="0" t="0" r="0" b="9525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E4934" w14:textId="0814FF5B" w:rsidR="00E54013" w:rsidRDefault="00E54013" w:rsidP="00E54013"/>
    <w:p w14:paraId="2894FD35" w14:textId="387CCD7E" w:rsidR="00E54013" w:rsidRPr="00E54013" w:rsidRDefault="00E54013" w:rsidP="00E54013">
      <w:r w:rsidRPr="00E54013">
        <w:drawing>
          <wp:inline distT="0" distB="0" distL="0" distR="0" wp14:anchorId="26E4282D" wp14:editId="19E6122E">
            <wp:extent cx="4010585" cy="409632"/>
            <wp:effectExtent l="0" t="0" r="9525" b="9525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D5DB3" w14:textId="2A541B4C" w:rsidR="00953C93" w:rsidRDefault="00953C93" w:rsidP="00953C93">
      <w:pPr>
        <w:pStyle w:val="Titre2"/>
      </w:pPr>
      <w:r>
        <w:t xml:space="preserve">Analysez et commentez une capture </w:t>
      </w:r>
      <w:proofErr w:type="spellStart"/>
      <w:r>
        <w:t>wireshark</w:t>
      </w:r>
      <w:proofErr w:type="spellEnd"/>
    </w:p>
    <w:p w14:paraId="77A7E901" w14:textId="65E08A6D" w:rsidR="00E54013" w:rsidRDefault="00E54013" w:rsidP="00E54013">
      <w:r w:rsidRPr="008362A6">
        <w:drawing>
          <wp:inline distT="0" distB="0" distL="0" distR="0" wp14:anchorId="487182F2" wp14:editId="32AE5ADC">
            <wp:extent cx="5760085" cy="1016635"/>
            <wp:effectExtent l="0" t="0" r="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01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B7600" w14:textId="406E3956" w:rsidR="00E54013" w:rsidRPr="00E54013" w:rsidRDefault="00E54013" w:rsidP="00E54013">
      <w:r>
        <w:t>Niveau commentaire c’est exactement la même chose que 1.7 3 phases en total.</w:t>
      </w:r>
    </w:p>
    <w:p w14:paraId="00808455" w14:textId="0454E79E" w:rsidR="00065905" w:rsidRDefault="00065905" w:rsidP="00590294">
      <w:pPr>
        <w:pStyle w:val="Titre2"/>
      </w:pPr>
      <w:r>
        <w:t>Modifier le serveur pour qu’il utilise l’option SO_REUSEADDR</w:t>
      </w:r>
    </w:p>
    <w:p w14:paraId="48465E4E" w14:textId="3E264DFE" w:rsidR="00730608" w:rsidRPr="00730608" w:rsidRDefault="00730608" w:rsidP="00730608">
      <w:r>
        <w:t>Après ajout de l’option :</w:t>
      </w:r>
    </w:p>
    <w:p w14:paraId="30AA9A88" w14:textId="454CD663" w:rsidR="00C86F96" w:rsidRPr="00C86F96" w:rsidRDefault="00C86F96" w:rsidP="00C86F96">
      <w:r w:rsidRPr="00C86F96">
        <w:lastRenderedPageBreak/>
        <w:drawing>
          <wp:inline distT="0" distB="0" distL="0" distR="0" wp14:anchorId="2FC969C2" wp14:editId="5CEB107D">
            <wp:extent cx="4010585" cy="1124107"/>
            <wp:effectExtent l="0" t="0" r="9525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15E5C" w14:textId="01CBBC9A" w:rsidR="00590294" w:rsidRDefault="00590294" w:rsidP="00590294">
      <w:pPr>
        <w:pStyle w:val="Titre2"/>
      </w:pPr>
      <w:r>
        <w:t>Modifier le serveur pour qu’il puisse gérer plusieurs requêtes de clients ITERATIVEMENT</w:t>
      </w:r>
    </w:p>
    <w:p w14:paraId="000F06C3" w14:textId="2E2F191F" w:rsidR="002B131D" w:rsidRDefault="002B131D" w:rsidP="002B131D">
      <w:r w:rsidRPr="002B131D">
        <w:drawing>
          <wp:inline distT="0" distB="0" distL="0" distR="0" wp14:anchorId="21876179" wp14:editId="7A085EF0">
            <wp:extent cx="3643200" cy="4229462"/>
            <wp:effectExtent l="0" t="0" r="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45902" cy="4232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FE37E85" w14:textId="77777777" w:rsidR="002B131D" w:rsidRPr="002B131D" w:rsidRDefault="002B131D" w:rsidP="002B131D"/>
    <w:p w14:paraId="7B6DD313" w14:textId="77777777" w:rsidR="00590294" w:rsidRDefault="00590294" w:rsidP="00590294">
      <w:pPr>
        <w:pStyle w:val="Titre2"/>
      </w:pPr>
      <w:r>
        <w:t>Modifier le code du serveur et du client pour passer le port du serveur comme argument sur la ligne de commande des deux programmes.</w:t>
      </w:r>
      <w:r w:rsidRPr="0043719F">
        <w:t xml:space="preserve"> </w:t>
      </w:r>
      <w:r>
        <w:t>(Pour éviter d’avoir à recompiler chaque fois qu’on change le port)</w:t>
      </w:r>
    </w:p>
    <w:p w14:paraId="3F477B89" w14:textId="0BBE0AC3" w:rsidR="00953C93" w:rsidRDefault="00834EDD">
      <w:pPr>
        <w:jc w:val="left"/>
      </w:pPr>
      <w:r w:rsidRPr="00834EDD">
        <w:drawing>
          <wp:inline distT="0" distB="0" distL="0" distR="0" wp14:anchorId="2DA370B9" wp14:editId="72283675">
            <wp:extent cx="4572638" cy="1562318"/>
            <wp:effectExtent l="0" t="0" r="0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F8FD1" w14:textId="47862259" w:rsidR="00834EDD" w:rsidRDefault="00834EDD">
      <w:pPr>
        <w:jc w:val="left"/>
      </w:pPr>
      <w:r>
        <w:t xml:space="preserve">Le code source du </w:t>
      </w:r>
      <w:proofErr w:type="spellStart"/>
      <w:r>
        <w:t>resultat</w:t>
      </w:r>
      <w:proofErr w:type="spellEnd"/>
      <w:r>
        <w:t xml:space="preserve"> sera en pièce jointe avec </w:t>
      </w:r>
      <w:proofErr w:type="spellStart"/>
      <w:r>
        <w:t>se</w:t>
      </w:r>
      <w:proofErr w:type="spellEnd"/>
      <w:r>
        <w:t xml:space="preserve"> document</w:t>
      </w:r>
    </w:p>
    <w:sectPr w:rsidR="00834EDD" w:rsidSect="00E3181B">
      <w:headerReference w:type="even" r:id="rId26"/>
      <w:headerReference w:type="default" r:id="rId27"/>
      <w:footerReference w:type="default" r:id="rId28"/>
      <w:headerReference w:type="first" r:id="rId29"/>
      <w:type w:val="continuous"/>
      <w:pgSz w:w="11907" w:h="16840"/>
      <w:pgMar w:top="1418" w:right="1418" w:bottom="1701" w:left="1418" w:header="720" w:footer="1134" w:gutter="0"/>
      <w:paperSrc w:first="1" w:other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BCAA0C" w14:textId="77777777" w:rsidR="007814CF" w:rsidRDefault="007814CF">
      <w:r>
        <w:separator/>
      </w:r>
    </w:p>
  </w:endnote>
  <w:endnote w:type="continuationSeparator" w:id="0">
    <w:p w14:paraId="215B1BD9" w14:textId="77777777" w:rsidR="007814CF" w:rsidRDefault="007814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3F9796" w14:textId="77777777" w:rsidR="00B01891" w:rsidRDefault="00B01891">
    <w:pPr>
      <w:pStyle w:val="Pieddepage"/>
      <w:pBdr>
        <w:top w:val="single" w:sz="6" w:space="1" w:color="auto"/>
      </w:pBdr>
    </w:pPr>
    <w:r>
      <w:t>Herrmann Francine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2A06B2" w14:textId="77777777" w:rsidR="007814CF" w:rsidRDefault="007814CF">
      <w:r>
        <w:separator/>
      </w:r>
    </w:p>
  </w:footnote>
  <w:footnote w:type="continuationSeparator" w:id="0">
    <w:p w14:paraId="5675CBE2" w14:textId="77777777" w:rsidR="007814CF" w:rsidRDefault="007814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60B05" w14:textId="77777777" w:rsidR="00B01891" w:rsidRDefault="00B01891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02517D89" w14:textId="77777777" w:rsidR="00B01891" w:rsidRDefault="00B01891">
    <w:pPr>
      <w:pStyle w:val="En-tte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5FB45D" w14:textId="7526CC4F" w:rsidR="00B01891" w:rsidRDefault="00B01891">
    <w:pPr>
      <w:pStyle w:val="En-tte"/>
      <w:pBdr>
        <w:bottom w:val="single" w:sz="6" w:space="1" w:color="auto"/>
      </w:pBdr>
      <w:ind w:right="360"/>
      <w:rPr>
        <w:rStyle w:val="Numrodepage"/>
      </w:rPr>
    </w:pPr>
    <w:r>
      <w:t>TD sur les sockets</w:t>
    </w:r>
    <w:r>
      <w:tab/>
    </w:r>
    <w:fldSimple w:instr=" DATE  \l ">
      <w:r>
        <w:rPr>
          <w:noProof/>
        </w:rPr>
        <w:t>21/10/2019</w:t>
      </w:r>
    </w:fldSimple>
    <w:r>
      <w:tab/>
    </w:r>
    <w:r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>
      <w:rPr>
        <w:rStyle w:val="Numrodepage"/>
        <w:noProof/>
      </w:rPr>
      <w:t>1</w:t>
    </w:r>
    <w:r>
      <w:rPr>
        <w:rStyle w:val="Numrodepage"/>
      </w:rPr>
      <w:fldChar w:fldCharType="end"/>
    </w:r>
  </w:p>
  <w:p w14:paraId="2997247A" w14:textId="77777777" w:rsidR="00B01891" w:rsidRDefault="00B01891">
    <w:pPr>
      <w:pStyle w:val="En-tte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ABA69" w14:textId="770879DE" w:rsidR="00B01891" w:rsidRDefault="00B01891">
    <w:pPr>
      <w:pStyle w:val="En-tte"/>
      <w:pBdr>
        <w:bottom w:val="single" w:sz="6" w:space="1" w:color="auto"/>
      </w:pBdr>
      <w:ind w:right="360"/>
      <w:rPr>
        <w:rStyle w:val="Numrodepage"/>
      </w:rPr>
    </w:pPr>
    <w:fldSimple w:instr=" FILENAME  \* MERGEFORMAT ">
      <w:r>
        <w:rPr>
          <w:noProof/>
        </w:rPr>
        <w:t>TD 5 TP2 exercices socket.docx</w:t>
      </w:r>
    </w:fldSimple>
    <w:r>
      <w:tab/>
    </w:r>
    <w:fldSimple w:instr=" DATE  \l ">
      <w:r>
        <w:rPr>
          <w:noProof/>
        </w:rPr>
        <w:t>21/10/2019</w:t>
      </w:r>
    </w:fldSimple>
    <w:r>
      <w:tab/>
    </w:r>
    <w:r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>
      <w:rPr>
        <w:rStyle w:val="Numrodepage"/>
      </w:rPr>
      <w:t>1</w:t>
    </w:r>
    <w:r>
      <w:rPr>
        <w:rStyle w:val="Numrodepage"/>
      </w:rPr>
      <w:fldChar w:fldCharType="end"/>
    </w:r>
    <w:r>
      <w:rPr>
        <w:rStyle w:val="Numrodepage"/>
      </w:rPr>
      <w:t>/</w:t>
    </w:r>
    <w:fldSimple w:instr=" NUMPAGES  \* MERGEFORMAT ">
      <w:r w:rsidRPr="00CA1BF3">
        <w:rPr>
          <w:rStyle w:val="Numrodepage"/>
          <w:noProof/>
        </w:rPr>
        <w:t>1</w:t>
      </w:r>
    </w:fldSimple>
  </w:p>
  <w:p w14:paraId="3D9E221A" w14:textId="77777777" w:rsidR="00B01891" w:rsidRDefault="00B0189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itre1"/>
      <w:lvlText w:val="%1."/>
      <w:legacy w:legacy="1" w:legacySpace="144" w:legacyIndent="0"/>
      <w:lvlJc w:val="left"/>
    </w:lvl>
    <w:lvl w:ilvl="1">
      <w:start w:val="1"/>
      <w:numFmt w:val="decimal"/>
      <w:pStyle w:val="Titre2"/>
      <w:lvlText w:val="%1.%2"/>
      <w:legacy w:legacy="1" w:legacySpace="144" w:legacyIndent="0"/>
      <w:lvlJc w:val="left"/>
    </w:lvl>
    <w:lvl w:ilvl="2">
      <w:start w:val="1"/>
      <w:numFmt w:val="decimal"/>
      <w:pStyle w:val="Titre3"/>
      <w:lvlText w:val="%1.%2.%3"/>
      <w:legacy w:legacy="1" w:legacySpace="144" w:legacyIndent="0"/>
      <w:lvlJc w:val="left"/>
    </w:lvl>
    <w:lvl w:ilvl="3">
      <w:start w:val="1"/>
      <w:numFmt w:val="decimal"/>
      <w:pStyle w:val="Titre4"/>
      <w:lvlText w:val="%1.%2.%3.%4"/>
      <w:legacy w:legacy="1" w:legacySpace="144" w:legacyIndent="0"/>
      <w:lvlJc w:val="left"/>
    </w:lvl>
    <w:lvl w:ilvl="4">
      <w:start w:val="1"/>
      <w:numFmt w:val="decimal"/>
      <w:pStyle w:val="Titre5"/>
      <w:lvlText w:val="%1.%2.%3.%4.%5"/>
      <w:legacy w:legacy="1" w:legacySpace="144" w:legacyIndent="0"/>
      <w:lvlJc w:val="left"/>
    </w:lvl>
    <w:lvl w:ilvl="5">
      <w:start w:val="1"/>
      <w:numFmt w:val="decimal"/>
      <w:pStyle w:val="Titre6"/>
      <w:lvlText w:val="%1.%2.%3.%4.%5.%6"/>
      <w:legacy w:legacy="1" w:legacySpace="144" w:legacyIndent="0"/>
      <w:lvlJc w:val="left"/>
    </w:lvl>
    <w:lvl w:ilvl="6">
      <w:start w:val="1"/>
      <w:numFmt w:val="decimal"/>
      <w:pStyle w:val="Titre7"/>
      <w:lvlText w:val="%1.%2.%3.%4.%5.%6.%7"/>
      <w:legacy w:legacy="1" w:legacySpace="144" w:legacyIndent="0"/>
      <w:lvlJc w:val="left"/>
    </w:lvl>
    <w:lvl w:ilvl="7">
      <w:start w:val="1"/>
      <w:numFmt w:val="decimal"/>
      <w:pStyle w:val="Titre8"/>
      <w:lvlText w:val="%1.%2.%3.%4.%5.%6.%7.%8"/>
      <w:legacy w:legacy="1" w:legacySpace="144" w:legacyIndent="0"/>
      <w:lvlJc w:val="left"/>
    </w:lvl>
    <w:lvl w:ilvl="8">
      <w:start w:val="1"/>
      <w:numFmt w:val="decimal"/>
      <w:pStyle w:val="Titre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B126772"/>
    <w:multiLevelType w:val="hybridMultilevel"/>
    <w:tmpl w:val="D4C04834"/>
    <w:lvl w:ilvl="0" w:tplc="2C4A6694">
      <w:numFmt w:val="bullet"/>
      <w:lvlText w:val=""/>
      <w:lvlJc w:val="left"/>
      <w:pPr>
        <w:tabs>
          <w:tab w:val="num" w:pos="870"/>
        </w:tabs>
        <w:ind w:left="870" w:hanging="72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230"/>
        </w:tabs>
        <w:ind w:left="123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950"/>
        </w:tabs>
        <w:ind w:left="195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670"/>
        </w:tabs>
        <w:ind w:left="267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390"/>
        </w:tabs>
        <w:ind w:left="339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110"/>
        </w:tabs>
        <w:ind w:left="411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830"/>
        </w:tabs>
        <w:ind w:left="483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550"/>
        </w:tabs>
        <w:ind w:left="555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270"/>
        </w:tabs>
        <w:ind w:left="6270" w:hanging="360"/>
      </w:pPr>
      <w:rPr>
        <w:rFonts w:ascii="Wingdings" w:hAnsi="Wingdings" w:hint="default"/>
      </w:rPr>
    </w:lvl>
  </w:abstractNum>
  <w:abstractNum w:abstractNumId="2" w15:restartNumberingAfterBreak="0">
    <w:nsid w:val="0ED65944"/>
    <w:multiLevelType w:val="hybridMultilevel"/>
    <w:tmpl w:val="D51E851C"/>
    <w:lvl w:ilvl="0" w:tplc="F14CB6D6">
      <w:start w:val="1"/>
      <w:numFmt w:val="upperLetter"/>
      <w:lvlText w:val="%1.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96B47BC"/>
    <w:multiLevelType w:val="hybridMultilevel"/>
    <w:tmpl w:val="E4182F6E"/>
    <w:lvl w:ilvl="0" w:tplc="040C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F67651"/>
    <w:multiLevelType w:val="hybridMultilevel"/>
    <w:tmpl w:val="42F664AC"/>
    <w:lvl w:ilvl="0" w:tplc="5B3696CA">
      <w:numFmt w:val="bullet"/>
      <w:lvlText w:val=""/>
      <w:lvlJc w:val="left"/>
      <w:pPr>
        <w:tabs>
          <w:tab w:val="num" w:pos="510"/>
        </w:tabs>
        <w:ind w:left="51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230"/>
        </w:tabs>
        <w:ind w:left="123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950"/>
        </w:tabs>
        <w:ind w:left="195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670"/>
        </w:tabs>
        <w:ind w:left="267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390"/>
        </w:tabs>
        <w:ind w:left="339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110"/>
        </w:tabs>
        <w:ind w:left="411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830"/>
        </w:tabs>
        <w:ind w:left="483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550"/>
        </w:tabs>
        <w:ind w:left="555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270"/>
        </w:tabs>
        <w:ind w:left="6270" w:hanging="360"/>
      </w:pPr>
      <w:rPr>
        <w:rFonts w:ascii="Wingdings" w:hAnsi="Wingdings" w:hint="default"/>
      </w:rPr>
    </w:lvl>
  </w:abstractNum>
  <w:abstractNum w:abstractNumId="5" w15:restartNumberingAfterBreak="0">
    <w:nsid w:val="33A9214A"/>
    <w:multiLevelType w:val="hybridMultilevel"/>
    <w:tmpl w:val="7E8636FE"/>
    <w:lvl w:ilvl="0" w:tplc="81C01BC4">
      <w:numFmt w:val="bullet"/>
      <w:lvlText w:val=""/>
      <w:lvlJc w:val="left"/>
      <w:pPr>
        <w:tabs>
          <w:tab w:val="num" w:pos="510"/>
        </w:tabs>
        <w:ind w:left="51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230"/>
        </w:tabs>
        <w:ind w:left="123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950"/>
        </w:tabs>
        <w:ind w:left="195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670"/>
        </w:tabs>
        <w:ind w:left="267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390"/>
        </w:tabs>
        <w:ind w:left="339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110"/>
        </w:tabs>
        <w:ind w:left="411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830"/>
        </w:tabs>
        <w:ind w:left="483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550"/>
        </w:tabs>
        <w:ind w:left="555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270"/>
        </w:tabs>
        <w:ind w:left="6270" w:hanging="360"/>
      </w:pPr>
      <w:rPr>
        <w:rFonts w:ascii="Wingdings" w:hAnsi="Wingdings" w:hint="default"/>
      </w:rPr>
    </w:lvl>
  </w:abstractNum>
  <w:abstractNum w:abstractNumId="6" w15:restartNumberingAfterBreak="0">
    <w:nsid w:val="36D258D6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7" w15:restartNumberingAfterBreak="0">
    <w:nsid w:val="553C24AC"/>
    <w:multiLevelType w:val="hybridMultilevel"/>
    <w:tmpl w:val="393ABAC4"/>
    <w:lvl w:ilvl="0" w:tplc="040C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6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intFractionalCharacterWidth/>
  <w:embedSystemFonts/>
  <w:hideSpellingErrors/>
  <w:hideGrammaticalErrors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E99"/>
    <w:rsid w:val="00005AD2"/>
    <w:rsid w:val="000119C9"/>
    <w:rsid w:val="000232F6"/>
    <w:rsid w:val="00055548"/>
    <w:rsid w:val="00062B6D"/>
    <w:rsid w:val="00065905"/>
    <w:rsid w:val="00083537"/>
    <w:rsid w:val="000A336D"/>
    <w:rsid w:val="000C0CF4"/>
    <w:rsid w:val="000D06F1"/>
    <w:rsid w:val="000E18D4"/>
    <w:rsid w:val="00180E19"/>
    <w:rsid w:val="001C3A91"/>
    <w:rsid w:val="001D6F03"/>
    <w:rsid w:val="00216255"/>
    <w:rsid w:val="00223181"/>
    <w:rsid w:val="00261E99"/>
    <w:rsid w:val="00275A85"/>
    <w:rsid w:val="002809FE"/>
    <w:rsid w:val="002A6846"/>
    <w:rsid w:val="002B131D"/>
    <w:rsid w:val="002D5F3A"/>
    <w:rsid w:val="00333BAE"/>
    <w:rsid w:val="00366947"/>
    <w:rsid w:val="003B5429"/>
    <w:rsid w:val="0043719F"/>
    <w:rsid w:val="00493618"/>
    <w:rsid w:val="004D70CA"/>
    <w:rsid w:val="00590294"/>
    <w:rsid w:val="005A568A"/>
    <w:rsid w:val="005B061B"/>
    <w:rsid w:val="00604AB1"/>
    <w:rsid w:val="00616C6A"/>
    <w:rsid w:val="006936F9"/>
    <w:rsid w:val="007155BF"/>
    <w:rsid w:val="00721D67"/>
    <w:rsid w:val="00730608"/>
    <w:rsid w:val="00736F12"/>
    <w:rsid w:val="007660D1"/>
    <w:rsid w:val="007814CF"/>
    <w:rsid w:val="007939DF"/>
    <w:rsid w:val="007B387A"/>
    <w:rsid w:val="007E7482"/>
    <w:rsid w:val="007F4670"/>
    <w:rsid w:val="00834EDD"/>
    <w:rsid w:val="008362A6"/>
    <w:rsid w:val="008C768B"/>
    <w:rsid w:val="00903299"/>
    <w:rsid w:val="0091178B"/>
    <w:rsid w:val="0093021C"/>
    <w:rsid w:val="00953C93"/>
    <w:rsid w:val="009A5B5A"/>
    <w:rsid w:val="009E42CD"/>
    <w:rsid w:val="009F4C4C"/>
    <w:rsid w:val="00A273E9"/>
    <w:rsid w:val="00A27665"/>
    <w:rsid w:val="00A82BA8"/>
    <w:rsid w:val="00B01891"/>
    <w:rsid w:val="00B93FC8"/>
    <w:rsid w:val="00BA154C"/>
    <w:rsid w:val="00BF6866"/>
    <w:rsid w:val="00C309A2"/>
    <w:rsid w:val="00C6243C"/>
    <w:rsid w:val="00C86F96"/>
    <w:rsid w:val="00CA18F8"/>
    <w:rsid w:val="00CA1BF3"/>
    <w:rsid w:val="00CC4D9D"/>
    <w:rsid w:val="00CD170A"/>
    <w:rsid w:val="00D56573"/>
    <w:rsid w:val="00E248AF"/>
    <w:rsid w:val="00E3181B"/>
    <w:rsid w:val="00E40E95"/>
    <w:rsid w:val="00E54013"/>
    <w:rsid w:val="00E671C1"/>
    <w:rsid w:val="00ED21F1"/>
    <w:rsid w:val="00F26C9B"/>
    <w:rsid w:val="00FA468F"/>
    <w:rsid w:val="00FB3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E99D7D6"/>
  <w15:docId w15:val="{4729C74E-A645-4CCD-8024-EBB66C9B8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3181B"/>
    <w:pPr>
      <w:jc w:val="both"/>
    </w:pPr>
    <w:rPr>
      <w:sz w:val="24"/>
      <w:szCs w:val="24"/>
    </w:rPr>
  </w:style>
  <w:style w:type="paragraph" w:styleId="Titre1">
    <w:name w:val="heading 1"/>
    <w:basedOn w:val="Normal"/>
    <w:next w:val="Normal"/>
    <w:qFormat/>
    <w:rsid w:val="00E3181B"/>
    <w:pPr>
      <w:keepNext/>
      <w:numPr>
        <w:numId w:val="1"/>
      </w:numPr>
      <w:spacing w:before="240" w:after="120"/>
      <w:outlineLvl w:val="0"/>
    </w:pPr>
    <w:rPr>
      <w:b/>
      <w:bCs/>
      <w:u w:val="single"/>
    </w:rPr>
  </w:style>
  <w:style w:type="paragraph" w:styleId="Titre2">
    <w:name w:val="heading 2"/>
    <w:basedOn w:val="Normal"/>
    <w:next w:val="Normal"/>
    <w:qFormat/>
    <w:rsid w:val="00E3181B"/>
    <w:pPr>
      <w:keepNext/>
      <w:numPr>
        <w:ilvl w:val="1"/>
        <w:numId w:val="1"/>
      </w:numPr>
      <w:spacing w:before="240" w:after="60"/>
      <w:outlineLvl w:val="1"/>
    </w:pPr>
    <w:rPr>
      <w:b/>
      <w:bCs/>
    </w:rPr>
  </w:style>
  <w:style w:type="paragraph" w:styleId="Titre3">
    <w:name w:val="heading 3"/>
    <w:basedOn w:val="Normal"/>
    <w:next w:val="Normal"/>
    <w:qFormat/>
    <w:rsid w:val="00E3181B"/>
    <w:pPr>
      <w:keepNext/>
      <w:numPr>
        <w:ilvl w:val="2"/>
        <w:numId w:val="1"/>
      </w:numPr>
      <w:spacing w:before="240" w:after="60"/>
      <w:outlineLvl w:val="2"/>
    </w:pPr>
    <w:rPr>
      <w:b/>
      <w:bCs/>
    </w:rPr>
  </w:style>
  <w:style w:type="paragraph" w:styleId="Titre4">
    <w:name w:val="heading 4"/>
    <w:basedOn w:val="Normal"/>
    <w:next w:val="Normal"/>
    <w:qFormat/>
    <w:rsid w:val="00E3181B"/>
    <w:pPr>
      <w:keepNext/>
      <w:numPr>
        <w:ilvl w:val="3"/>
        <w:numId w:val="1"/>
      </w:numPr>
      <w:spacing w:before="240" w:after="60"/>
      <w:outlineLvl w:val="3"/>
    </w:pPr>
    <w:rPr>
      <w:i/>
      <w:iCs/>
    </w:rPr>
  </w:style>
  <w:style w:type="paragraph" w:styleId="Titre5">
    <w:name w:val="heading 5"/>
    <w:basedOn w:val="Normal"/>
    <w:next w:val="Normal"/>
    <w:qFormat/>
    <w:rsid w:val="00E3181B"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  <w:szCs w:val="22"/>
    </w:rPr>
  </w:style>
  <w:style w:type="paragraph" w:styleId="Titre6">
    <w:name w:val="heading 6"/>
    <w:basedOn w:val="Normal"/>
    <w:next w:val="Normal"/>
    <w:qFormat/>
    <w:rsid w:val="00E3181B"/>
    <w:pPr>
      <w:numPr>
        <w:ilvl w:val="5"/>
        <w:numId w:val="1"/>
      </w:numPr>
      <w:spacing w:before="240" w:after="60"/>
      <w:outlineLvl w:val="5"/>
    </w:pPr>
    <w:rPr>
      <w:rFonts w:ascii="Arial" w:hAnsi="Arial"/>
      <w:i/>
      <w:iCs/>
      <w:sz w:val="22"/>
      <w:szCs w:val="22"/>
    </w:rPr>
  </w:style>
  <w:style w:type="paragraph" w:styleId="Titre7">
    <w:name w:val="heading 7"/>
    <w:basedOn w:val="Normal"/>
    <w:next w:val="Normal"/>
    <w:qFormat/>
    <w:rsid w:val="00E3181B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  <w:szCs w:val="20"/>
    </w:rPr>
  </w:style>
  <w:style w:type="paragraph" w:styleId="Titre8">
    <w:name w:val="heading 8"/>
    <w:basedOn w:val="Normal"/>
    <w:next w:val="Normal"/>
    <w:qFormat/>
    <w:rsid w:val="00E3181B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iCs/>
      <w:sz w:val="20"/>
      <w:szCs w:val="20"/>
    </w:rPr>
  </w:style>
  <w:style w:type="paragraph" w:styleId="Titre9">
    <w:name w:val="heading 9"/>
    <w:basedOn w:val="Normal"/>
    <w:next w:val="Normal"/>
    <w:qFormat/>
    <w:rsid w:val="00E3181B"/>
    <w:pPr>
      <w:numPr>
        <w:ilvl w:val="8"/>
        <w:numId w:val="1"/>
      </w:numPr>
      <w:spacing w:before="240" w:after="60"/>
      <w:outlineLvl w:val="8"/>
    </w:pPr>
    <w:rPr>
      <w:rFonts w:ascii="Arial" w:hAnsi="Arial"/>
      <w:i/>
      <w:iCs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E3181B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E3181B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E3181B"/>
  </w:style>
  <w:style w:type="paragraph" w:customStyle="1" w:styleId="Fax">
    <w:name w:val="Fax"/>
    <w:basedOn w:val="adresse"/>
    <w:rsid w:val="00E3181B"/>
    <w:pPr>
      <w:ind w:left="0" w:right="0"/>
    </w:pPr>
  </w:style>
  <w:style w:type="paragraph" w:styleId="Titre">
    <w:name w:val="Title"/>
    <w:basedOn w:val="Normal"/>
    <w:next w:val="Normal"/>
    <w:qFormat/>
    <w:rsid w:val="00E3181B"/>
    <w:pPr>
      <w:jc w:val="center"/>
    </w:pPr>
    <w:rPr>
      <w:b/>
      <w:bCs/>
      <w:caps/>
      <w:sz w:val="28"/>
      <w:szCs w:val="28"/>
      <w:u w:val="single"/>
    </w:rPr>
  </w:style>
  <w:style w:type="paragraph" w:customStyle="1" w:styleId="adresse">
    <w:name w:val="adresse"/>
    <w:basedOn w:val="Normal"/>
    <w:rsid w:val="00E3181B"/>
    <w:pPr>
      <w:ind w:left="5670" w:right="-851"/>
    </w:pPr>
    <w:rPr>
      <w:rFonts w:ascii="Arial Narrow" w:hAnsi="Arial Narrow"/>
      <w:sz w:val="22"/>
      <w:szCs w:val="22"/>
    </w:rPr>
  </w:style>
  <w:style w:type="paragraph" w:customStyle="1" w:styleId="To">
    <w:name w:val="To"/>
    <w:basedOn w:val="adresse"/>
    <w:rsid w:val="00E3181B"/>
    <w:rPr>
      <w:b/>
      <w:bCs/>
    </w:rPr>
  </w:style>
  <w:style w:type="paragraph" w:styleId="Explorateurdedocuments">
    <w:name w:val="Document Map"/>
    <w:basedOn w:val="Normal"/>
    <w:semiHidden/>
    <w:rsid w:val="00261E99"/>
    <w:pPr>
      <w:shd w:val="clear" w:color="auto" w:fill="000080"/>
    </w:pPr>
    <w:rPr>
      <w:rFonts w:ascii="Tahoma" w:hAnsi="Tahoma" w:cs="Tahoma"/>
    </w:rPr>
  </w:style>
  <w:style w:type="table" w:styleId="Grilledutableau">
    <w:name w:val="Table Grid"/>
    <w:basedOn w:val="TableauNormal"/>
    <w:rsid w:val="000A336D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616C6A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16C6A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semiHidden/>
    <w:unhideWhenUsed/>
    <w:rsid w:val="00216255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F26C9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c.cx/ZyrX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eader" Target="header2.xml"/><Relationship Id="rId3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WORD\MODELES\FRANCINE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69D362-6132-42BB-94A2-9FAC213E93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FRANCINE.DOT</Template>
  <TotalTime>1</TotalTime>
  <Pages>4</Pages>
  <Words>431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TD6: L’INTERFACE DES SOCKETS</vt:lpstr>
    </vt:vector>
  </TitlesOfParts>
  <Company>UFR MIM</Company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TD6: L’INTERFACE DES SOCKETS</dc:title>
  <dc:creator>HERRMANN</dc:creator>
  <cp:lastModifiedBy>Achraf Jhidri</cp:lastModifiedBy>
  <cp:revision>2</cp:revision>
  <cp:lastPrinted>2014-09-22T09:57:00Z</cp:lastPrinted>
  <dcterms:created xsi:type="dcterms:W3CDTF">2019-10-21T20:49:00Z</dcterms:created>
  <dcterms:modified xsi:type="dcterms:W3CDTF">2019-10-21T20:49:00Z</dcterms:modified>
</cp:coreProperties>
</file>