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6457AB" w14:textId="6FDC4346" w:rsidR="00953C93" w:rsidRPr="00953C93" w:rsidRDefault="000D58AA" w:rsidP="00953C93">
      <w:r>
        <w:t xml:space="preserve"> </w:t>
      </w:r>
    </w:p>
    <w:p w14:paraId="3A83F09F" w14:textId="77777777" w:rsidR="00953C93" w:rsidRDefault="00DA10A1" w:rsidP="00953C93">
      <w:pPr>
        <w:pStyle w:val="Titre"/>
      </w:pPr>
      <w:r>
        <w:t>TP3</w:t>
      </w:r>
      <w:r w:rsidR="00953C93">
        <w:t xml:space="preserve"> sur les sockets</w:t>
      </w:r>
    </w:p>
    <w:p w14:paraId="72B2D1C2" w14:textId="77777777" w:rsidR="00953C93" w:rsidRDefault="00953C93" w:rsidP="00953C93"/>
    <w:p w14:paraId="5126030D" w14:textId="77777777" w:rsidR="009F4C4C" w:rsidRPr="006936F9" w:rsidRDefault="009F4C4C" w:rsidP="009F4C4C"/>
    <w:p w14:paraId="3A4FE210" w14:textId="77777777" w:rsidR="009F4C4C" w:rsidRDefault="00953C93" w:rsidP="009F4C4C">
      <w:pPr>
        <w:pStyle w:val="Titre1"/>
        <w:numPr>
          <w:ilvl w:val="0"/>
          <w:numId w:val="7"/>
        </w:numPr>
      </w:pPr>
      <w:r>
        <w:t>E</w:t>
      </w:r>
      <w:r w:rsidR="008137C9">
        <w:t xml:space="preserve">crire un serveur concurrent </w:t>
      </w:r>
    </w:p>
    <w:p w14:paraId="25A05F93" w14:textId="77777777" w:rsidR="009F4C4C" w:rsidRDefault="009F4C4C" w:rsidP="00953C93">
      <w:pPr>
        <w:pStyle w:val="Titre2"/>
      </w:pPr>
      <w:r>
        <w:t>Modifier le code du serveur pour obtenir un serveur concurrent</w:t>
      </w:r>
    </w:p>
    <w:p w14:paraId="147F4320" w14:textId="77777777" w:rsidR="00953C93" w:rsidRDefault="00953C93" w:rsidP="00953C93">
      <w:pPr>
        <w:pStyle w:val="Titre2"/>
      </w:pPr>
      <w:r>
        <w:t>Testez</w:t>
      </w:r>
      <w:r w:rsidR="005B7BC5">
        <w:t xml:space="preserve"> et vérifiez avec </w:t>
      </w:r>
      <w:proofErr w:type="spellStart"/>
      <w:r w:rsidR="005B7BC5" w:rsidRPr="005B7BC5">
        <w:rPr>
          <w:rFonts w:ascii="Courier New" w:hAnsi="Courier New" w:cs="Courier New"/>
          <w:b w:val="0"/>
        </w:rPr>
        <w:t>ps</w:t>
      </w:r>
      <w:proofErr w:type="spellEnd"/>
      <w:r w:rsidR="005B7BC5" w:rsidRPr="005B7BC5">
        <w:rPr>
          <w:rFonts w:ascii="Courier New" w:hAnsi="Courier New" w:cs="Courier New"/>
          <w:b w:val="0"/>
        </w:rPr>
        <w:t xml:space="preserve"> –</w:t>
      </w:r>
      <w:proofErr w:type="spellStart"/>
      <w:r w:rsidR="005B7BC5" w:rsidRPr="005B7BC5">
        <w:rPr>
          <w:rFonts w:ascii="Courier New" w:hAnsi="Courier New" w:cs="Courier New"/>
          <w:b w:val="0"/>
        </w:rPr>
        <w:t>aefd</w:t>
      </w:r>
      <w:proofErr w:type="spellEnd"/>
      <w:r w:rsidR="005B7BC5">
        <w:t xml:space="preserve"> que les processus fils sont bien lancés</w:t>
      </w:r>
    </w:p>
    <w:p w14:paraId="713EE95B" w14:textId="558B90B9" w:rsidR="00141AB5" w:rsidRDefault="00141AB5" w:rsidP="00953C93">
      <w:pPr>
        <w:pStyle w:val="Titre2"/>
      </w:pPr>
      <w:r>
        <w:t>Analysez et commentez un résultat d’</w:t>
      </w:r>
      <w:proofErr w:type="spellStart"/>
      <w:r>
        <w:t>execution</w:t>
      </w:r>
      <w:proofErr w:type="spellEnd"/>
      <w:r>
        <w:t xml:space="preserve"> de </w:t>
      </w:r>
      <w:proofErr w:type="spellStart"/>
      <w:r>
        <w:t>netstat</w:t>
      </w:r>
      <w:proofErr w:type="spellEnd"/>
      <w:r>
        <w:t xml:space="preserve"> –</w:t>
      </w:r>
      <w:proofErr w:type="spellStart"/>
      <w:r>
        <w:t>nutelap</w:t>
      </w:r>
      <w:proofErr w:type="spellEnd"/>
      <w:r>
        <w:t xml:space="preserve"> avant, pendant et après l’exécution de 1, 2, 3 clients</w:t>
      </w:r>
    </w:p>
    <w:p w14:paraId="663BEFEF" w14:textId="00F620C3" w:rsidR="003F7AD0" w:rsidRDefault="003F7AD0" w:rsidP="003F7AD0">
      <w:r w:rsidRPr="00410EE7">
        <w:rPr>
          <w:b/>
          <w:bCs/>
        </w:rPr>
        <w:t>Avant la connexion des clients :</w:t>
      </w:r>
      <w:r>
        <w:t xml:space="preserve"> il y a que </w:t>
      </w:r>
      <w:proofErr w:type="gramStart"/>
      <w:r>
        <w:t>la socket</w:t>
      </w:r>
      <w:proofErr w:type="gramEnd"/>
      <w:r>
        <w:t xml:space="preserve"> d’écoute du serveur qui est définie et en mode </w:t>
      </w:r>
      <w:proofErr w:type="spellStart"/>
      <w:r>
        <w:t>listen</w:t>
      </w:r>
      <w:proofErr w:type="spellEnd"/>
      <w:r>
        <w:t>.</w:t>
      </w:r>
    </w:p>
    <w:p w14:paraId="62F0B02D" w14:textId="7D537D40" w:rsidR="003F7AD0" w:rsidRDefault="003F7AD0" w:rsidP="003F7AD0">
      <w:r w:rsidRPr="003F7AD0">
        <w:rPr>
          <w:noProof/>
        </w:rPr>
        <w:drawing>
          <wp:inline distT="0" distB="0" distL="0" distR="0" wp14:anchorId="57A356E2" wp14:editId="1A3DCFF0">
            <wp:extent cx="5760085" cy="9842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90B19" w14:textId="0D9A482C" w:rsidR="003F7AD0" w:rsidRDefault="003F7AD0" w:rsidP="003F7AD0">
      <w:r w:rsidRPr="00410EE7">
        <w:rPr>
          <w:b/>
          <w:bCs/>
        </w:rPr>
        <w:t xml:space="preserve">Lorsqu’on lance les 3 clients à la </w:t>
      </w:r>
      <w:proofErr w:type="gramStart"/>
      <w:r w:rsidRPr="00410EE7">
        <w:rPr>
          <w:b/>
          <w:bCs/>
        </w:rPr>
        <w:t>fois</w:t>
      </w:r>
      <w:r>
        <w:t> ,</w:t>
      </w:r>
      <w:proofErr w:type="gramEnd"/>
      <w:r>
        <w:t xml:space="preserve"> la socket d’écoute du serveur reste toujours disponible, mais il y a 3 no</w:t>
      </w:r>
      <w:r w:rsidR="00FB6645">
        <w:t xml:space="preserve">uveau couple de </w:t>
      </w:r>
      <w:r>
        <w:t xml:space="preserve"> sockets</w:t>
      </w:r>
      <w:r w:rsidR="00FB6645">
        <w:t>(Serveur=&gt;</w:t>
      </w:r>
      <w:proofErr w:type="spellStart"/>
      <w:r w:rsidR="00FB6645">
        <w:t>client,client</w:t>
      </w:r>
      <w:proofErr w:type="spellEnd"/>
      <w:r w:rsidR="00FB6645">
        <w:t xml:space="preserve">=&gt;Serveur) </w:t>
      </w:r>
      <w:r>
        <w:t xml:space="preserve"> qui sont défini </w:t>
      </w:r>
      <w:r w:rsidR="00FB6645">
        <w:t xml:space="preserve">et en mode établie </w:t>
      </w:r>
      <w:r>
        <w:t>chacune est liée avec un client</w:t>
      </w:r>
      <w:r w:rsidR="00FB6645">
        <w:t>.</w:t>
      </w:r>
    </w:p>
    <w:p w14:paraId="660DC874" w14:textId="1EAFD3C9" w:rsidR="00FB6645" w:rsidRDefault="00FB6645" w:rsidP="003F7AD0">
      <w:r>
        <w:t>Voici avec 1 seul client :</w:t>
      </w:r>
    </w:p>
    <w:p w14:paraId="5A5C85DB" w14:textId="49C0D216" w:rsidR="00FB6645" w:rsidRDefault="00FB6645" w:rsidP="003F7AD0">
      <w:r w:rsidRPr="00FB6645">
        <w:rPr>
          <w:noProof/>
        </w:rPr>
        <w:drawing>
          <wp:inline distT="0" distB="0" distL="0" distR="0" wp14:anchorId="4D55ADE9" wp14:editId="0F870468">
            <wp:extent cx="5760085" cy="58039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87AB3" w14:textId="45EE1314" w:rsidR="00FB6645" w:rsidRDefault="00FB6645" w:rsidP="003F7AD0">
      <w:r>
        <w:t xml:space="preserve">Voici quand les 3 clients sont </w:t>
      </w:r>
      <w:proofErr w:type="gramStart"/>
      <w:r>
        <w:t>connecté</w:t>
      </w:r>
      <w:proofErr w:type="gramEnd"/>
      <w:r>
        <w:t> :</w:t>
      </w:r>
    </w:p>
    <w:p w14:paraId="595EB996" w14:textId="5DED819F" w:rsidR="00FB6645" w:rsidRDefault="00FB6645" w:rsidP="003F7AD0">
      <w:r w:rsidRPr="00FB6645">
        <w:rPr>
          <w:noProof/>
        </w:rPr>
        <w:drawing>
          <wp:inline distT="0" distB="0" distL="0" distR="0" wp14:anchorId="3DDF73CF" wp14:editId="20AF8621">
            <wp:extent cx="5760085" cy="92646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2A725" w14:textId="44233658" w:rsidR="00410EE7" w:rsidRDefault="00410EE7" w:rsidP="003F7AD0"/>
    <w:p w14:paraId="15E8AA35" w14:textId="4833508B" w:rsidR="00410EE7" w:rsidRDefault="00410EE7" w:rsidP="003F7AD0">
      <w:pPr>
        <w:rPr>
          <w:b/>
          <w:bCs/>
        </w:rPr>
      </w:pPr>
      <w:r w:rsidRPr="00410EE7">
        <w:rPr>
          <w:b/>
          <w:bCs/>
        </w:rPr>
        <w:t>Lors de la fin de la communication</w:t>
      </w:r>
      <w:r>
        <w:rPr>
          <w:b/>
          <w:bCs/>
        </w:rPr>
        <w:t xml:space="preserve"> : </w:t>
      </w:r>
    </w:p>
    <w:p w14:paraId="73A5CD05" w14:textId="68B385AB" w:rsidR="00410EE7" w:rsidRPr="00410EE7" w:rsidRDefault="00410EE7" w:rsidP="003F7AD0">
      <w:proofErr w:type="gramStart"/>
      <w:r>
        <w:t>ici</w:t>
      </w:r>
      <w:proofErr w:type="gramEnd"/>
      <w:r>
        <w:t xml:space="preserve"> j’ai déconnecté que un des clients , on </w:t>
      </w:r>
      <w:proofErr w:type="spellStart"/>
      <w:r>
        <w:t>vois</w:t>
      </w:r>
      <w:proofErr w:type="spellEnd"/>
      <w:r>
        <w:t xml:space="preserve"> que l’état de la socket (client=&gt; serveur) est FIN</w:t>
      </w:r>
      <w:r w:rsidR="00B70C67">
        <w:t> , et la socket du coté serveur(serveur=&gt; client) est en mode close.</w:t>
      </w:r>
    </w:p>
    <w:p w14:paraId="2AE509FF" w14:textId="4A1BEE8D" w:rsidR="00410EE7" w:rsidRDefault="00410EE7" w:rsidP="003F7AD0">
      <w:r w:rsidRPr="00410EE7">
        <w:rPr>
          <w:noProof/>
        </w:rPr>
        <w:drawing>
          <wp:inline distT="0" distB="0" distL="0" distR="0" wp14:anchorId="74EED927" wp14:editId="7F750AFC">
            <wp:extent cx="5760085" cy="97409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B739C" w14:textId="62EBA7CA" w:rsidR="00B70C67" w:rsidRDefault="00B70C67" w:rsidP="003F7AD0">
      <w:r>
        <w:t xml:space="preserve">Et </w:t>
      </w:r>
      <w:proofErr w:type="spellStart"/>
      <w:r>
        <w:t>voila</w:t>
      </w:r>
      <w:proofErr w:type="spellEnd"/>
      <w:r>
        <w:t xml:space="preserve"> </w:t>
      </w:r>
      <w:proofErr w:type="spellStart"/>
      <w:r>
        <w:t>quande</w:t>
      </w:r>
      <w:proofErr w:type="spellEnd"/>
      <w:r>
        <w:t xml:space="preserve"> je déconnecte les 2 autres clients :</w:t>
      </w:r>
    </w:p>
    <w:p w14:paraId="0590D7CA" w14:textId="073F436D" w:rsidR="00B70C67" w:rsidRPr="00410EE7" w:rsidRDefault="00B70C67" w:rsidP="003F7AD0">
      <w:r w:rsidRPr="00B70C67">
        <w:rPr>
          <w:noProof/>
        </w:rPr>
        <w:drawing>
          <wp:inline distT="0" distB="0" distL="0" distR="0" wp14:anchorId="210A5057" wp14:editId="2A63B7B9">
            <wp:extent cx="5760085" cy="48006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B33E2" w14:textId="4E8BF851" w:rsidR="00953C93" w:rsidRDefault="00953C93" w:rsidP="00953C93">
      <w:pPr>
        <w:pStyle w:val="Titre2"/>
      </w:pPr>
      <w:r>
        <w:lastRenderedPageBreak/>
        <w:t xml:space="preserve">Analysez et commentez une capture </w:t>
      </w:r>
      <w:proofErr w:type="spellStart"/>
      <w:r>
        <w:t>wireshark</w:t>
      </w:r>
      <w:proofErr w:type="spellEnd"/>
    </w:p>
    <w:p w14:paraId="6AC21989" w14:textId="00D43E6A" w:rsidR="00B70C67" w:rsidRDefault="00B70C67" w:rsidP="00B70C67">
      <w:r w:rsidRPr="00716C0E">
        <w:rPr>
          <w:b/>
          <w:bCs/>
        </w:rPr>
        <w:t>Etablissement de la connexion</w:t>
      </w:r>
      <w:r>
        <w:t> : 3 blocks de 3 lignes successivement.</w:t>
      </w:r>
      <w:r w:rsidR="00820373">
        <w:t xml:space="preserve"> Comme d’habitude vu que </w:t>
      </w:r>
      <w:proofErr w:type="spellStart"/>
      <w:r w:rsidR="00820373">
        <w:t>tcp</w:t>
      </w:r>
      <w:proofErr w:type="spellEnd"/>
      <w:r w:rsidR="00820373">
        <w:t xml:space="preserve"> est orienté </w:t>
      </w:r>
      <w:proofErr w:type="gramStart"/>
      <w:r w:rsidR="00820373">
        <w:t>connexion ,</w:t>
      </w:r>
      <w:proofErr w:type="gramEnd"/>
      <w:r w:rsidR="00820373">
        <w:t xml:space="preserve"> alors au départ de la communication , il envoi des SYN , SYN-ACK,ACK.</w:t>
      </w:r>
      <w:r w:rsidR="0011273D">
        <w:t xml:space="preserve"> Pour dire que la connexion a été établie</w:t>
      </w:r>
    </w:p>
    <w:p w14:paraId="102B0EF1" w14:textId="61D8F0AE" w:rsidR="00B70C67" w:rsidRDefault="00B70C67" w:rsidP="00B70C67">
      <w:r w:rsidRPr="00B70C67">
        <w:rPr>
          <w:noProof/>
        </w:rPr>
        <w:drawing>
          <wp:inline distT="0" distB="0" distL="0" distR="0" wp14:anchorId="2D1BD779" wp14:editId="126B955F">
            <wp:extent cx="5760085" cy="71818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62FEE" w14:textId="4EB9ACCE" w:rsidR="00464F24" w:rsidRDefault="00464F24" w:rsidP="00B70C67"/>
    <w:p w14:paraId="44273187" w14:textId="08AD61F3" w:rsidR="00464F24" w:rsidRDefault="00464F24" w:rsidP="00B70C67">
      <w:r w:rsidRPr="00716C0E">
        <w:rPr>
          <w:b/>
          <w:bCs/>
        </w:rPr>
        <w:t>Lors d</w:t>
      </w:r>
      <w:r w:rsidR="00716C0E">
        <w:rPr>
          <w:b/>
          <w:bCs/>
        </w:rPr>
        <w:t>e l’é</w:t>
      </w:r>
      <w:r w:rsidRPr="00716C0E">
        <w:rPr>
          <w:b/>
          <w:bCs/>
        </w:rPr>
        <w:t>change de données</w:t>
      </w:r>
      <w:r>
        <w:t> </w:t>
      </w:r>
      <w:proofErr w:type="gramStart"/>
      <w:r>
        <w:t>( client</w:t>
      </w:r>
      <w:proofErr w:type="gramEnd"/>
      <w:r>
        <w:t xml:space="preserve"> envoi hello au serveur) : donc c’est un </w:t>
      </w:r>
      <w:proofErr w:type="spellStart"/>
      <w:r>
        <w:t>packet</w:t>
      </w:r>
      <w:proofErr w:type="spellEnd"/>
      <w:r>
        <w:t xml:space="preserve"> de type PUSH-ACK , et le serveur répond avec un ACK et dit qu’il attend le 6eme octet étant donné que hello\n fait 6octet en total</w:t>
      </w:r>
      <w:r w:rsidR="00716C0E">
        <w:t>, et c’est pareil pour chaque client qui envoi ou reçoit un msg au serveur</w:t>
      </w:r>
    </w:p>
    <w:p w14:paraId="3C68046E" w14:textId="3712C705" w:rsidR="00464F24" w:rsidRDefault="00464F24" w:rsidP="00B70C67">
      <w:r w:rsidRPr="00464F24">
        <w:rPr>
          <w:noProof/>
        </w:rPr>
        <w:drawing>
          <wp:inline distT="0" distB="0" distL="0" distR="0" wp14:anchorId="7F62CF28" wp14:editId="45DA6FF4">
            <wp:extent cx="5760085" cy="21971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9EE65" w14:textId="08EB81E5" w:rsidR="00716C0E" w:rsidRDefault="00716C0E" w:rsidP="00B70C67"/>
    <w:p w14:paraId="4DE2E291" w14:textId="623343ED" w:rsidR="00716C0E" w:rsidRDefault="00716C0E" w:rsidP="00B70C67">
      <w:r w:rsidRPr="00716C0E">
        <w:rPr>
          <w:b/>
          <w:bCs/>
        </w:rPr>
        <w:t xml:space="preserve">Lors de </w:t>
      </w:r>
      <w:r>
        <w:rPr>
          <w:b/>
          <w:bCs/>
        </w:rPr>
        <w:t>la fermeture de la connexion :</w:t>
      </w:r>
      <w:r>
        <w:t xml:space="preserve"> celui qui ferme la communication envoi un </w:t>
      </w:r>
      <w:proofErr w:type="gramStart"/>
      <w:r>
        <w:t>FIN ,</w:t>
      </w:r>
      <w:proofErr w:type="gramEnd"/>
      <w:r>
        <w:t xml:space="preserve"> l’autre répond par ACK(pour dire fin reçu) et FIN pour dire que pour lui aussi c’est bon , et puis l’autre bout répond avec un ACK pour dire j’ai reçu ta demande.</w:t>
      </w:r>
    </w:p>
    <w:p w14:paraId="63C1D35B" w14:textId="364C8148" w:rsidR="00716C0E" w:rsidRPr="00716C0E" w:rsidRDefault="00716C0E" w:rsidP="00B70C67">
      <w:r w:rsidRPr="00716C0E">
        <w:rPr>
          <w:noProof/>
        </w:rPr>
        <w:drawing>
          <wp:inline distT="0" distB="0" distL="0" distR="0" wp14:anchorId="300876E2" wp14:editId="4BBAA511">
            <wp:extent cx="5760085" cy="25654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22744" w14:textId="6D728DDC" w:rsidR="00141AB5" w:rsidRDefault="00141AB5" w:rsidP="00141AB5">
      <w:pPr>
        <w:pStyle w:val="Titre2"/>
      </w:pPr>
      <w:r>
        <w:t xml:space="preserve">Utilisez </w:t>
      </w:r>
      <w:proofErr w:type="spellStart"/>
      <w:r>
        <w:t>nc</w:t>
      </w:r>
      <w:proofErr w:type="spellEnd"/>
      <w:r>
        <w:t xml:space="preserve"> en client pour vous connecter au serveur</w:t>
      </w:r>
    </w:p>
    <w:p w14:paraId="5EB92C54" w14:textId="1DD8E62E" w:rsidR="004A5617" w:rsidRPr="004A5617" w:rsidRDefault="004A5617" w:rsidP="004A5617">
      <w:r w:rsidRPr="004A5617">
        <w:rPr>
          <w:noProof/>
        </w:rPr>
        <w:drawing>
          <wp:inline distT="0" distB="0" distL="0" distR="0" wp14:anchorId="25033A28" wp14:editId="07DADEA6">
            <wp:extent cx="5353797" cy="2553056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91E17" w14:textId="77777777" w:rsidR="009F4C4C" w:rsidRDefault="009F4C4C" w:rsidP="009F4C4C">
      <w:pPr>
        <w:pStyle w:val="Titre1"/>
        <w:overflowPunct w:val="0"/>
        <w:autoSpaceDE w:val="0"/>
        <w:autoSpaceDN w:val="0"/>
        <w:adjustRightInd w:val="0"/>
        <w:textAlignment w:val="baseline"/>
      </w:pPr>
      <w:r>
        <w:t xml:space="preserve">Ecrire un serveur et un client </w:t>
      </w:r>
      <w:proofErr w:type="spellStart"/>
      <w:r>
        <w:t>udp</w:t>
      </w:r>
      <w:proofErr w:type="spellEnd"/>
      <w:r>
        <w:t>.</w:t>
      </w:r>
    </w:p>
    <w:p w14:paraId="32C42FA6" w14:textId="091B67AE" w:rsidR="009F4C4C" w:rsidRDefault="009F4C4C" w:rsidP="0014018D">
      <w:pPr>
        <w:pStyle w:val="Titre2"/>
        <w:jc w:val="left"/>
      </w:pPr>
      <w:r>
        <w:t>En modifiant le moins d’instructions possible écrire un serveur et un client UDP</w:t>
      </w:r>
      <w:r w:rsidR="00E122C8">
        <w:br/>
        <w:t xml:space="preserve">        </w:t>
      </w:r>
      <w:r w:rsidR="00E122C8" w:rsidRPr="0014018D">
        <w:rPr>
          <w:b w:val="0"/>
          <w:bCs w:val="0"/>
        </w:rPr>
        <w:t>voir le code</w:t>
      </w:r>
      <w:r w:rsidR="0014018D">
        <w:rPr>
          <w:b w:val="0"/>
          <w:bCs w:val="0"/>
        </w:rPr>
        <w:t xml:space="preserve"> source</w:t>
      </w:r>
      <w:r w:rsidR="00163891">
        <w:rPr>
          <w:b w:val="0"/>
          <w:bCs w:val="0"/>
        </w:rPr>
        <w:t xml:space="preserve"> joint</w:t>
      </w:r>
    </w:p>
    <w:p w14:paraId="2B64BE3C" w14:textId="38B3DFE0" w:rsidR="00141AB5" w:rsidRDefault="00141AB5" w:rsidP="00141AB5">
      <w:pPr>
        <w:pStyle w:val="Titre2"/>
      </w:pPr>
      <w:r>
        <w:t>Analysez et commentez un résultat d’</w:t>
      </w:r>
      <w:proofErr w:type="spellStart"/>
      <w:r>
        <w:t>execution</w:t>
      </w:r>
      <w:proofErr w:type="spellEnd"/>
      <w:r>
        <w:t xml:space="preserve"> de </w:t>
      </w:r>
      <w:proofErr w:type="spellStart"/>
      <w:r>
        <w:t>netstat</w:t>
      </w:r>
      <w:proofErr w:type="spellEnd"/>
      <w:r>
        <w:t xml:space="preserve"> –</w:t>
      </w:r>
      <w:proofErr w:type="spellStart"/>
      <w:r>
        <w:t>nutelap</w:t>
      </w:r>
      <w:proofErr w:type="spellEnd"/>
      <w:r>
        <w:t xml:space="preserve"> avant, pendant et après l’exécution de 1, 2, 3 clients</w:t>
      </w:r>
    </w:p>
    <w:p w14:paraId="67A065AC" w14:textId="2FB2BD5F" w:rsidR="00163891" w:rsidRPr="00163891" w:rsidRDefault="00163891" w:rsidP="00163891">
      <w:r>
        <w:t xml:space="preserve">Avant la communication avec un </w:t>
      </w:r>
      <w:proofErr w:type="gramStart"/>
      <w:r>
        <w:t>client ,le</w:t>
      </w:r>
      <w:proofErr w:type="gramEnd"/>
      <w:r>
        <w:t xml:space="preserve"> serveur est </w:t>
      </w:r>
      <w:r w:rsidR="008C3DF1">
        <w:t>lancé</w:t>
      </w:r>
      <w:r w:rsidR="008311C4">
        <w:t>.</w:t>
      </w:r>
    </w:p>
    <w:p w14:paraId="7380A67F" w14:textId="60A1164E" w:rsidR="00163891" w:rsidRDefault="00163891" w:rsidP="00163891">
      <w:r w:rsidRPr="00163891">
        <w:rPr>
          <w:noProof/>
        </w:rPr>
        <w:drawing>
          <wp:inline distT="0" distB="0" distL="0" distR="0" wp14:anchorId="14E3669E" wp14:editId="76FBE602">
            <wp:extent cx="5760085" cy="116205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1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1A77F" w14:textId="666F6479" w:rsidR="005D2BFE" w:rsidRDefault="005D2BFE" w:rsidP="00163891"/>
    <w:p w14:paraId="5A6E611A" w14:textId="17AC896D" w:rsidR="005D2BFE" w:rsidRDefault="005D2BFE" w:rsidP="00163891"/>
    <w:p w14:paraId="5120DE7B" w14:textId="77777777" w:rsidR="005D2BFE" w:rsidRDefault="005D2BFE" w:rsidP="00163891"/>
    <w:p w14:paraId="1FFD9781" w14:textId="0B7BE5DF" w:rsidR="005D2BFE" w:rsidRDefault="005D2BFE" w:rsidP="00163891">
      <w:r>
        <w:lastRenderedPageBreak/>
        <w:t>Lorsque le client envoi un msg au serveur, alors on voit une nouvelle ligne qui se rajoute :</w:t>
      </w:r>
    </w:p>
    <w:p w14:paraId="2B2E65E5" w14:textId="69D276F5" w:rsidR="005D2BFE" w:rsidRDefault="005D2BFE" w:rsidP="00163891">
      <w:r w:rsidRPr="005D2BFE">
        <w:rPr>
          <w:noProof/>
          <w:highlight w:val="yellow"/>
        </w:rPr>
        <w:drawing>
          <wp:inline distT="0" distB="0" distL="0" distR="0" wp14:anchorId="4A2A71C4" wp14:editId="4912846F">
            <wp:extent cx="5760085" cy="28702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8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7A1CA" w14:textId="77777777" w:rsidR="008311C4" w:rsidRPr="00163891" w:rsidRDefault="008311C4" w:rsidP="00163891"/>
    <w:p w14:paraId="52E2CFD9" w14:textId="56D7D138" w:rsidR="00141AB5" w:rsidRDefault="00141AB5" w:rsidP="00141AB5">
      <w:pPr>
        <w:pStyle w:val="Titre2"/>
      </w:pPr>
      <w:r>
        <w:t xml:space="preserve">Analysez et commentez une capture </w:t>
      </w:r>
      <w:proofErr w:type="spellStart"/>
      <w:r>
        <w:t>wireshark</w:t>
      </w:r>
      <w:proofErr w:type="spellEnd"/>
    </w:p>
    <w:p w14:paraId="30822C88" w14:textId="03775E7B" w:rsidR="00C241DC" w:rsidRDefault="00C241DC" w:rsidP="00C241DC">
      <w:r>
        <w:t>Avant que l’</w:t>
      </w:r>
      <w:proofErr w:type="spellStart"/>
      <w:r>
        <w:t>echange</w:t>
      </w:r>
      <w:proofErr w:type="spellEnd"/>
      <w:r>
        <w:t xml:space="preserve"> des msg, </w:t>
      </w:r>
      <w:proofErr w:type="spellStart"/>
      <w:r>
        <w:t>wireshark</w:t>
      </w:r>
      <w:proofErr w:type="spellEnd"/>
      <w:r>
        <w:t xml:space="preserve"> ne capture aucun paquet étant donné </w:t>
      </w:r>
      <w:proofErr w:type="gramStart"/>
      <w:r>
        <w:t>qu’il y a pas</w:t>
      </w:r>
      <w:proofErr w:type="gramEnd"/>
      <w:r>
        <w:t xml:space="preserve"> d’établissement ni de fermeture de connexion, vu que UDP est un protocole sans connexion</w:t>
      </w:r>
      <w:r w:rsidR="008311C4">
        <w:t>.</w:t>
      </w:r>
    </w:p>
    <w:p w14:paraId="15704F35" w14:textId="109B526A" w:rsidR="008311C4" w:rsidRDefault="008311C4" w:rsidP="00C241DC"/>
    <w:p w14:paraId="31B55BCA" w14:textId="2674038D" w:rsidR="008311C4" w:rsidRPr="009A7E2D" w:rsidRDefault="008311C4" w:rsidP="00C241DC">
      <w:pPr>
        <w:rPr>
          <w:b/>
          <w:bCs/>
        </w:rPr>
      </w:pPr>
      <w:r w:rsidRPr="009A7E2D">
        <w:rPr>
          <w:b/>
          <w:bCs/>
        </w:rPr>
        <w:t>Lors de l’échange de paquets :</w:t>
      </w:r>
    </w:p>
    <w:p w14:paraId="4BB90732" w14:textId="1ADD9F33" w:rsidR="008311C4" w:rsidRDefault="008311C4" w:rsidP="00C241DC">
      <w:r>
        <w:t xml:space="preserve">Ici le client envoi </w:t>
      </w:r>
      <w:proofErr w:type="gramStart"/>
      <w:r>
        <w:t>Hello ,</w:t>
      </w:r>
      <w:proofErr w:type="gramEnd"/>
      <w:r>
        <w:t xml:space="preserve"> et le serveur répond par Hi, on voit que la taille de Hello est 5octet , envoyé sur la même adresse IP du port 35308 a 12345(le serveur) ,et que la taille de HI comme réponse est 2octet  envoyé sur la même adresse IP du port 12345 à 3508(le client)</w:t>
      </w:r>
    </w:p>
    <w:p w14:paraId="59227280" w14:textId="676F48BB" w:rsidR="008311C4" w:rsidRDefault="008311C4" w:rsidP="00C241DC">
      <w:r w:rsidRPr="008311C4">
        <w:rPr>
          <w:noProof/>
        </w:rPr>
        <w:drawing>
          <wp:inline distT="0" distB="0" distL="0" distR="0" wp14:anchorId="7230C223" wp14:editId="31CD2793">
            <wp:extent cx="5760085" cy="22225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2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62B24" w14:textId="25F1CB90" w:rsidR="009A7E2D" w:rsidRDefault="009A7E2D" w:rsidP="00C241DC"/>
    <w:p w14:paraId="481B11BA" w14:textId="5A08D0CC" w:rsidR="009A7E2D" w:rsidRPr="00C241DC" w:rsidRDefault="009A7E2D" w:rsidP="00C241DC">
      <w:r>
        <w:t>Il n’y pas de paquet pour finaliser la communication.</w:t>
      </w:r>
    </w:p>
    <w:p w14:paraId="624C9FAE" w14:textId="30D449D8" w:rsidR="00C035BA" w:rsidRDefault="00C035BA" w:rsidP="00C035BA">
      <w:pPr>
        <w:pStyle w:val="Titre2"/>
      </w:pPr>
      <w:r>
        <w:t xml:space="preserve">Lancer un serveur </w:t>
      </w:r>
      <w:proofErr w:type="spellStart"/>
      <w:r>
        <w:t>udp</w:t>
      </w:r>
      <w:proofErr w:type="spellEnd"/>
      <w:r>
        <w:t xml:space="preserve"> et utilisez </w:t>
      </w:r>
      <w:proofErr w:type="spellStart"/>
      <w:r>
        <w:t>nc</w:t>
      </w:r>
      <w:proofErr w:type="spellEnd"/>
      <w:r>
        <w:t xml:space="preserve"> pour connecter un client à ce serveur</w:t>
      </w:r>
    </w:p>
    <w:p w14:paraId="5B21C0B8" w14:textId="04C39BDA" w:rsidR="00756D5E" w:rsidRDefault="00756D5E" w:rsidP="00756D5E">
      <w:pPr>
        <w:jc w:val="center"/>
      </w:pPr>
      <w:r w:rsidRPr="00756D5E">
        <w:rPr>
          <w:noProof/>
        </w:rPr>
        <w:drawing>
          <wp:inline distT="0" distB="0" distL="0" distR="0" wp14:anchorId="6A5BE679" wp14:editId="62A59149">
            <wp:extent cx="3610479" cy="362001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EB71C" w14:textId="11FEDC24" w:rsidR="00756D5E" w:rsidRPr="00756D5E" w:rsidRDefault="00756D5E" w:rsidP="00756D5E">
      <w:pPr>
        <w:jc w:val="center"/>
      </w:pPr>
      <w:r w:rsidRPr="00756D5E">
        <w:rPr>
          <w:noProof/>
        </w:rPr>
        <w:drawing>
          <wp:inline distT="0" distB="0" distL="0" distR="0" wp14:anchorId="79501735" wp14:editId="10974D0F">
            <wp:extent cx="3934374" cy="457264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6CCF9" w14:textId="15CF5168" w:rsidR="00C035BA" w:rsidRDefault="00C035BA" w:rsidP="00C035BA">
      <w:pPr>
        <w:pStyle w:val="Titre2"/>
      </w:pPr>
      <w:r>
        <w:t>Analysez et commentez un résultat d’</w:t>
      </w:r>
      <w:proofErr w:type="spellStart"/>
      <w:r>
        <w:t>execution</w:t>
      </w:r>
      <w:proofErr w:type="spellEnd"/>
      <w:r>
        <w:t xml:space="preserve"> de </w:t>
      </w:r>
      <w:proofErr w:type="spellStart"/>
      <w:r>
        <w:t>netstat</w:t>
      </w:r>
      <w:proofErr w:type="spellEnd"/>
      <w:r>
        <w:t xml:space="preserve"> –</w:t>
      </w:r>
      <w:proofErr w:type="spellStart"/>
      <w:r>
        <w:t>nutelap</w:t>
      </w:r>
      <w:proofErr w:type="spellEnd"/>
      <w:r>
        <w:t xml:space="preserve"> avant, pendant et après l’exécution de 1, 2, 3 clients</w:t>
      </w:r>
      <w:r w:rsidR="00756D5E">
        <w:t xml:space="preserve"> </w:t>
      </w:r>
    </w:p>
    <w:p w14:paraId="4D72B941" w14:textId="75E34EC1" w:rsidR="00D97722" w:rsidRDefault="00D97722" w:rsidP="00D97722">
      <w:r>
        <w:t xml:space="preserve">Avant l’exécution des clients il n’y que </w:t>
      </w:r>
      <w:proofErr w:type="gramStart"/>
      <w:r>
        <w:t>la socket</w:t>
      </w:r>
      <w:proofErr w:type="gramEnd"/>
      <w:r>
        <w:t xml:space="preserve"> du serveur qu’est allumée : </w:t>
      </w:r>
    </w:p>
    <w:p w14:paraId="2C513FEB" w14:textId="7A1EDB82" w:rsidR="00D97722" w:rsidRDefault="00D97722" w:rsidP="00D97722">
      <w:r w:rsidRPr="00D97722">
        <w:rPr>
          <w:noProof/>
        </w:rPr>
        <w:drawing>
          <wp:inline distT="0" distB="0" distL="0" distR="0" wp14:anchorId="1EB9773B" wp14:editId="6C53B658">
            <wp:extent cx="5760085" cy="106045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0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7F168" w14:textId="4CF1BC83" w:rsidR="00164952" w:rsidRDefault="00164952" w:rsidP="00D97722"/>
    <w:p w14:paraId="5D856F41" w14:textId="546101B5" w:rsidR="00D97722" w:rsidRDefault="00D97722" w:rsidP="00D97722"/>
    <w:p w14:paraId="288B6BE0" w14:textId="198AA2B3" w:rsidR="00D97722" w:rsidRDefault="00D97722" w:rsidP="00D97722">
      <w:proofErr w:type="gramStart"/>
      <w:r>
        <w:t>lors</w:t>
      </w:r>
      <w:proofErr w:type="gramEnd"/>
      <w:r>
        <w:t xml:space="preserve"> de </w:t>
      </w:r>
      <w:r w:rsidR="00893B9B">
        <w:t>l’envoi d’un paquet du client au serveur</w:t>
      </w:r>
    </w:p>
    <w:p w14:paraId="6E420ED2" w14:textId="70D9DBBB" w:rsidR="00D97722" w:rsidRDefault="00D97722" w:rsidP="00D97722">
      <w:r w:rsidRPr="00D97722">
        <w:rPr>
          <w:noProof/>
        </w:rPr>
        <w:drawing>
          <wp:inline distT="0" distB="0" distL="0" distR="0" wp14:anchorId="1D361DFE" wp14:editId="5C699A25">
            <wp:extent cx="5760085" cy="107950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F9595" w14:textId="10F59F59" w:rsidR="00164952" w:rsidRPr="00D97722" w:rsidRDefault="00164952" w:rsidP="00D97722">
      <w:r>
        <w:t xml:space="preserve">Lorsque le serveur répond au client : le client se déconnecte et </w:t>
      </w:r>
      <w:proofErr w:type="gramStart"/>
      <w:r>
        <w:t>la socket</w:t>
      </w:r>
      <w:proofErr w:type="gramEnd"/>
      <w:r>
        <w:t xml:space="preserve"> disparait de l’affichage de la commande </w:t>
      </w:r>
      <w:proofErr w:type="spellStart"/>
      <w:r>
        <w:t>netstat</w:t>
      </w:r>
      <w:proofErr w:type="spellEnd"/>
    </w:p>
    <w:p w14:paraId="2442427A" w14:textId="77777777" w:rsidR="00C035BA" w:rsidRDefault="00C035BA" w:rsidP="00C035BA">
      <w:pPr>
        <w:pStyle w:val="Titre2"/>
      </w:pPr>
      <w:r>
        <w:t xml:space="preserve">Analysez et commentez une capture </w:t>
      </w:r>
      <w:proofErr w:type="spellStart"/>
      <w:r>
        <w:t>wireshark</w:t>
      </w:r>
      <w:proofErr w:type="spellEnd"/>
    </w:p>
    <w:p w14:paraId="1CFD09E1" w14:textId="4F4FACD1" w:rsidR="00C035BA" w:rsidRDefault="00D97722" w:rsidP="00C035BA">
      <w:r>
        <w:t xml:space="preserve">Avant l’exécution des clients il y aucun </w:t>
      </w:r>
      <w:proofErr w:type="spellStart"/>
      <w:r>
        <w:t>packet</w:t>
      </w:r>
      <w:proofErr w:type="spellEnd"/>
      <w:r>
        <w:t xml:space="preserve"> a capturé sur </w:t>
      </w:r>
      <w:proofErr w:type="spellStart"/>
      <w:r>
        <w:t>wireshark</w:t>
      </w:r>
      <w:proofErr w:type="spellEnd"/>
      <w:r>
        <w:t>.</w:t>
      </w:r>
    </w:p>
    <w:p w14:paraId="3EA5B314" w14:textId="1DC9DF66" w:rsidR="00D97722" w:rsidRDefault="00D97722" w:rsidP="00C035BA"/>
    <w:p w14:paraId="648C0CF1" w14:textId="2ED0C333" w:rsidR="00081C62" w:rsidRDefault="00081C62" w:rsidP="00C035BA">
      <w:r>
        <w:t xml:space="preserve">Quand un client envoi un msg au serveur : </w:t>
      </w:r>
    </w:p>
    <w:p w14:paraId="19DD3B98" w14:textId="6A825AD3" w:rsidR="00081C62" w:rsidRDefault="00081C62" w:rsidP="00C035BA">
      <w:r w:rsidRPr="00081C62">
        <w:rPr>
          <w:noProof/>
        </w:rPr>
        <w:drawing>
          <wp:inline distT="0" distB="0" distL="0" distR="0" wp14:anchorId="48903E7B" wp14:editId="21F3A3BC">
            <wp:extent cx="5760085" cy="146685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4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E1872" w14:textId="5BFC5391" w:rsidR="00164952" w:rsidRDefault="00164952" w:rsidP="00C035BA">
      <w:r>
        <w:t xml:space="preserve">Lorsque le serveur répond au client : </w:t>
      </w:r>
    </w:p>
    <w:p w14:paraId="1F81B61A" w14:textId="09AC2F16" w:rsidR="00164952" w:rsidRPr="00C035BA" w:rsidRDefault="00164952" w:rsidP="00C035BA">
      <w:r w:rsidRPr="00164952">
        <w:rPr>
          <w:noProof/>
        </w:rPr>
        <w:drawing>
          <wp:inline distT="0" distB="0" distL="0" distR="0" wp14:anchorId="2D971611" wp14:editId="6483238A">
            <wp:extent cx="5760085" cy="114300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0C21F" w14:textId="77777777" w:rsidR="009F4C4C" w:rsidRDefault="009F4C4C" w:rsidP="009F4C4C">
      <w:pPr>
        <w:pStyle w:val="Titre1"/>
        <w:overflowPunct w:val="0"/>
        <w:autoSpaceDE w:val="0"/>
        <w:autoSpaceDN w:val="0"/>
        <w:adjustRightInd w:val="0"/>
        <w:textAlignment w:val="baseline"/>
      </w:pPr>
      <w:r>
        <w:lastRenderedPageBreak/>
        <w:t>Ecrire un serveur multiport</w:t>
      </w:r>
    </w:p>
    <w:p w14:paraId="2AD400BF" w14:textId="0D01A754" w:rsidR="009F4C4C" w:rsidRDefault="009F4C4C" w:rsidP="00953C93">
      <w:pPr>
        <w:pStyle w:val="Titre2"/>
      </w:pPr>
      <w:r>
        <w:t>En modifiant le moins d’instructions possible écrire un serveur capable d’attendre des messages sur 2 ports différents donnés en paramètres (il faudra utiliser la primitive select)</w:t>
      </w:r>
    </w:p>
    <w:p w14:paraId="137D04CE" w14:textId="4F933D50" w:rsidR="00042291" w:rsidRPr="00042291" w:rsidRDefault="00042291" w:rsidP="00042291">
      <w:r w:rsidRPr="00042291">
        <w:rPr>
          <w:noProof/>
        </w:rPr>
        <w:drawing>
          <wp:inline distT="0" distB="0" distL="0" distR="0" wp14:anchorId="5EA3FC01" wp14:editId="4C59EABA">
            <wp:extent cx="5760085" cy="755015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D5EEE" w14:textId="67EF4CE1" w:rsidR="00141AB5" w:rsidRDefault="00141AB5" w:rsidP="00141AB5">
      <w:pPr>
        <w:pStyle w:val="Titre2"/>
      </w:pPr>
      <w:r>
        <w:t>Analysez et commentez un résultat d’</w:t>
      </w:r>
      <w:proofErr w:type="spellStart"/>
      <w:r>
        <w:t>execution</w:t>
      </w:r>
      <w:proofErr w:type="spellEnd"/>
      <w:r>
        <w:t xml:space="preserve"> de </w:t>
      </w:r>
      <w:proofErr w:type="spellStart"/>
      <w:r>
        <w:t>netstat</w:t>
      </w:r>
      <w:proofErr w:type="spellEnd"/>
      <w:r>
        <w:t xml:space="preserve"> –</w:t>
      </w:r>
      <w:proofErr w:type="spellStart"/>
      <w:r>
        <w:t>nutelap</w:t>
      </w:r>
      <w:proofErr w:type="spellEnd"/>
      <w:r>
        <w:t xml:space="preserve"> avant, pendant et après l’exécution de 1, 2, 3 clients</w:t>
      </w:r>
    </w:p>
    <w:p w14:paraId="62654567" w14:textId="687DB74F" w:rsidR="00283DF9" w:rsidRDefault="00283DF9" w:rsidP="00283DF9">
      <w:r>
        <w:t xml:space="preserve">Lors de la connexion des 3 clients, on peut remarquer qu’il y a 4 socket établie depuis le serveur : </w:t>
      </w:r>
    </w:p>
    <w:p w14:paraId="39EE513A" w14:textId="1382867B" w:rsidR="00283DF9" w:rsidRDefault="00283DF9" w:rsidP="00283DF9">
      <w:pPr>
        <w:pStyle w:val="Paragraphedeliste"/>
        <w:numPr>
          <w:ilvl w:val="0"/>
          <w:numId w:val="10"/>
        </w:numPr>
      </w:pPr>
      <w:r>
        <w:t xml:space="preserve">2 établie avec les 2 clients </w:t>
      </w:r>
      <w:proofErr w:type="spellStart"/>
      <w:r>
        <w:t>tcp</w:t>
      </w:r>
      <w:proofErr w:type="spellEnd"/>
      <w:r>
        <w:t> </w:t>
      </w:r>
    </w:p>
    <w:p w14:paraId="1777057A" w14:textId="0E1EEF74" w:rsidR="00283DF9" w:rsidRDefault="00283DF9" w:rsidP="00283DF9">
      <w:pPr>
        <w:pStyle w:val="Paragraphedeliste"/>
        <w:numPr>
          <w:ilvl w:val="0"/>
          <w:numId w:val="10"/>
        </w:numPr>
      </w:pPr>
      <w:r>
        <w:t xml:space="preserve">1 c’est </w:t>
      </w:r>
      <w:proofErr w:type="gramStart"/>
      <w:r>
        <w:t>la socket</w:t>
      </w:r>
      <w:proofErr w:type="gramEnd"/>
      <w:r>
        <w:t xml:space="preserve"> d’écoute pour </w:t>
      </w:r>
      <w:proofErr w:type="spellStart"/>
      <w:r>
        <w:t>tcp</w:t>
      </w:r>
      <w:proofErr w:type="spellEnd"/>
    </w:p>
    <w:p w14:paraId="75EF4E02" w14:textId="1C406152" w:rsidR="00283DF9" w:rsidRDefault="00283DF9" w:rsidP="00283DF9">
      <w:pPr>
        <w:pStyle w:val="Paragraphedeliste"/>
        <w:numPr>
          <w:ilvl w:val="0"/>
          <w:numId w:val="10"/>
        </w:numPr>
      </w:pPr>
      <w:r>
        <w:t xml:space="preserve">1 c’est </w:t>
      </w:r>
      <w:proofErr w:type="gramStart"/>
      <w:r>
        <w:t>la socket</w:t>
      </w:r>
      <w:proofErr w:type="gramEnd"/>
      <w:r>
        <w:t xml:space="preserve"> de UDP </w:t>
      </w:r>
    </w:p>
    <w:p w14:paraId="6CE244E7" w14:textId="75221999" w:rsidR="00C73C9D" w:rsidRDefault="00C73C9D" w:rsidP="00C73C9D">
      <w:pPr>
        <w:pStyle w:val="Paragraphedeliste"/>
        <w:numPr>
          <w:ilvl w:val="0"/>
          <w:numId w:val="10"/>
        </w:numPr>
      </w:pPr>
      <w:r>
        <w:t xml:space="preserve">Deux socket client </w:t>
      </w:r>
      <w:proofErr w:type="gramStart"/>
      <w:r>
        <w:t xml:space="preserve">( </w:t>
      </w:r>
      <w:proofErr w:type="spellStart"/>
      <w:r>
        <w:t>nc</w:t>
      </w:r>
      <w:proofErr w:type="spellEnd"/>
      <w:proofErr w:type="gramEnd"/>
      <w:r>
        <w:t xml:space="preserve"> ) établies </w:t>
      </w:r>
    </w:p>
    <w:p w14:paraId="383CFD3E" w14:textId="2E910A84" w:rsidR="00C73C9D" w:rsidRPr="00283DF9" w:rsidRDefault="00C73C9D" w:rsidP="00C73C9D">
      <w:pPr>
        <w:pStyle w:val="Paragraphedeliste"/>
        <w:numPr>
          <w:ilvl w:val="0"/>
          <w:numId w:val="10"/>
        </w:numPr>
      </w:pPr>
      <w:r>
        <w:t xml:space="preserve">Une socket </w:t>
      </w:r>
      <w:proofErr w:type="spellStart"/>
      <w:proofErr w:type="gramStart"/>
      <w:r>
        <w:t>udp</w:t>
      </w:r>
      <w:proofErr w:type="spellEnd"/>
      <w:r>
        <w:t xml:space="preserve">  du</w:t>
      </w:r>
      <w:proofErr w:type="gramEnd"/>
      <w:r>
        <w:t xml:space="preserve"> client </w:t>
      </w:r>
      <w:proofErr w:type="spellStart"/>
      <w:r>
        <w:t>udp</w:t>
      </w:r>
      <w:proofErr w:type="spellEnd"/>
      <w:r>
        <w:t xml:space="preserve"> établie</w:t>
      </w:r>
    </w:p>
    <w:p w14:paraId="5B6E9E8D" w14:textId="533EB889" w:rsidR="00283DF9" w:rsidRDefault="00283DF9" w:rsidP="00283DF9">
      <w:r w:rsidRPr="00283DF9">
        <w:rPr>
          <w:noProof/>
        </w:rPr>
        <w:drawing>
          <wp:inline distT="0" distB="0" distL="0" distR="0" wp14:anchorId="78E8DAD4" wp14:editId="12C6992F">
            <wp:extent cx="5760085" cy="1723390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A3A6F" w14:textId="77777777" w:rsidR="00173233" w:rsidRDefault="00173233" w:rsidP="00283DF9"/>
    <w:p w14:paraId="693A78A5" w14:textId="5CE085EB" w:rsidR="00D821CD" w:rsidRDefault="00D821CD" w:rsidP="00283DF9">
      <w:r>
        <w:t xml:space="preserve">Lors de l’échange de </w:t>
      </w:r>
      <w:proofErr w:type="gramStart"/>
      <w:r>
        <w:t>donnée  entre</w:t>
      </w:r>
      <w:proofErr w:type="gramEnd"/>
      <w:r>
        <w:t xml:space="preserve"> un client et serveur </w:t>
      </w:r>
      <w:proofErr w:type="spellStart"/>
      <w:r>
        <w:t>tcp</w:t>
      </w:r>
      <w:proofErr w:type="spellEnd"/>
      <w:r>
        <w:t xml:space="preserve"> il </w:t>
      </w:r>
      <w:proofErr w:type="spellStart"/>
      <w:r>
        <w:t>n y</w:t>
      </w:r>
      <w:proofErr w:type="spellEnd"/>
      <w:r>
        <w:t xml:space="preserve"> pas de </w:t>
      </w:r>
      <w:proofErr w:type="spellStart"/>
      <w:r>
        <w:t>difference</w:t>
      </w:r>
      <w:proofErr w:type="spellEnd"/>
      <w:r>
        <w:t xml:space="preserve"> qu’on voir sur la </w:t>
      </w:r>
      <w:proofErr w:type="spellStart"/>
      <w:r>
        <w:t>netstat</w:t>
      </w:r>
      <w:proofErr w:type="spellEnd"/>
      <w:r>
        <w:t xml:space="preserve"> parce que la connexion étant établie depuis le début</w:t>
      </w:r>
      <w:r w:rsidR="00CC3F1A">
        <w:t>.</w:t>
      </w:r>
    </w:p>
    <w:p w14:paraId="2C7E8128" w14:textId="030A76CE" w:rsidR="00173233" w:rsidRDefault="00173233" w:rsidP="00283DF9">
      <w:r>
        <w:t xml:space="preserve">Lors d’un échange de donnée entre un client et serveur </w:t>
      </w:r>
      <w:proofErr w:type="spellStart"/>
      <w:r>
        <w:t>udp</w:t>
      </w:r>
      <w:proofErr w:type="spellEnd"/>
      <w:r>
        <w:t xml:space="preserve"> : on voit que la socket du </w:t>
      </w:r>
      <w:proofErr w:type="spellStart"/>
      <w:proofErr w:type="gramStart"/>
      <w:r>
        <w:t>clientUdp</w:t>
      </w:r>
      <w:proofErr w:type="spellEnd"/>
      <w:r>
        <w:t>(</w:t>
      </w:r>
      <w:proofErr w:type="gramEnd"/>
      <w:r>
        <w:t xml:space="preserve">46375) est lié avec le serveur </w:t>
      </w:r>
      <w:proofErr w:type="spellStart"/>
      <w:r>
        <w:t>udp</w:t>
      </w:r>
      <w:proofErr w:type="spellEnd"/>
      <w:r>
        <w:t xml:space="preserve"> (2222)</w:t>
      </w:r>
    </w:p>
    <w:p w14:paraId="2F1A2828" w14:textId="68932D2C" w:rsidR="00173233" w:rsidRDefault="00173233" w:rsidP="00283DF9">
      <w:r w:rsidRPr="00173233">
        <w:rPr>
          <w:noProof/>
        </w:rPr>
        <w:drawing>
          <wp:inline distT="0" distB="0" distL="0" distR="0" wp14:anchorId="628400ED" wp14:editId="1FBC23D6">
            <wp:extent cx="5760085" cy="306705"/>
            <wp:effectExtent l="0" t="0" r="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8E858" w14:textId="2F365F5F" w:rsidR="00B3604E" w:rsidRDefault="00B3604E" w:rsidP="00283DF9"/>
    <w:p w14:paraId="53F58C76" w14:textId="57918B7B" w:rsidR="00B3604E" w:rsidRDefault="00B3604E" w:rsidP="00283DF9">
      <w:r>
        <w:t xml:space="preserve">Lors de la fermeture de la connexion </w:t>
      </w:r>
      <w:proofErr w:type="spellStart"/>
      <w:r>
        <w:t>tcp</w:t>
      </w:r>
      <w:proofErr w:type="spellEnd"/>
      <w:r>
        <w:t xml:space="preserve"> entre tcp1 et le serveur : on peut </w:t>
      </w:r>
      <w:proofErr w:type="spellStart"/>
      <w:r>
        <w:t>remarqué</w:t>
      </w:r>
      <w:proofErr w:type="spellEnd"/>
      <w:r>
        <w:t xml:space="preserve"> que la socket du coté client a été </w:t>
      </w:r>
      <w:proofErr w:type="gramStart"/>
      <w:r>
        <w:t>fermé(</w:t>
      </w:r>
      <w:proofErr w:type="gramEnd"/>
      <w:r>
        <w:t>FIN_WAIT2) , et celle du serveur aussi(CLOSE WAIT)</w:t>
      </w:r>
    </w:p>
    <w:p w14:paraId="5DE13D31" w14:textId="0B06A140" w:rsidR="00B3604E" w:rsidRDefault="00B3604E" w:rsidP="00283DF9">
      <w:r w:rsidRPr="00B3604E">
        <w:rPr>
          <w:noProof/>
        </w:rPr>
        <w:drawing>
          <wp:inline distT="0" distB="0" distL="0" distR="0" wp14:anchorId="3A616E26" wp14:editId="6FEAAD7B">
            <wp:extent cx="5760085" cy="765810"/>
            <wp:effectExtent l="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4C182" w14:textId="6C6066F9" w:rsidR="00E80C48" w:rsidRDefault="00E80C48" w:rsidP="00283DF9"/>
    <w:p w14:paraId="495B5AFD" w14:textId="5BB19F7A" w:rsidR="00E80C48" w:rsidRDefault="00E80C48" w:rsidP="00283DF9">
      <w:r>
        <w:t xml:space="preserve">Lors de la fermeture de la connexion </w:t>
      </w:r>
      <w:proofErr w:type="spellStart"/>
      <w:r>
        <w:t>udp</w:t>
      </w:r>
      <w:proofErr w:type="spellEnd"/>
      <w:r>
        <w:t xml:space="preserve"> entre le client et le </w:t>
      </w:r>
      <w:proofErr w:type="gramStart"/>
      <w:r>
        <w:t>serveur ,</w:t>
      </w:r>
      <w:proofErr w:type="gramEnd"/>
      <w:r>
        <w:t xml:space="preserve"> il y a juste la socket du coté client qui disparait de l’affichage de </w:t>
      </w:r>
      <w:proofErr w:type="spellStart"/>
      <w:r>
        <w:t>netstat</w:t>
      </w:r>
      <w:proofErr w:type="spellEnd"/>
      <w:r>
        <w:t xml:space="preserve"> -</w:t>
      </w:r>
      <w:proofErr w:type="spellStart"/>
      <w:r>
        <w:t>nutelap</w:t>
      </w:r>
      <w:proofErr w:type="spellEnd"/>
    </w:p>
    <w:p w14:paraId="5AAB7C74" w14:textId="7FD247AD" w:rsidR="00173233" w:rsidRDefault="00173233" w:rsidP="00283DF9"/>
    <w:p w14:paraId="4114BA5F" w14:textId="77777777" w:rsidR="00173233" w:rsidRPr="00283DF9" w:rsidRDefault="00173233" w:rsidP="00283DF9"/>
    <w:p w14:paraId="419F8523" w14:textId="67837311" w:rsidR="00141AB5" w:rsidRDefault="00141AB5" w:rsidP="00141AB5">
      <w:pPr>
        <w:pStyle w:val="Titre2"/>
      </w:pPr>
      <w:r>
        <w:lastRenderedPageBreak/>
        <w:t xml:space="preserve">Analysez et commentez une capture </w:t>
      </w:r>
      <w:proofErr w:type="spellStart"/>
      <w:r>
        <w:t>wireshark</w:t>
      </w:r>
      <w:proofErr w:type="spellEnd"/>
    </w:p>
    <w:p w14:paraId="38E23482" w14:textId="2E145D03" w:rsidR="005B0EB1" w:rsidRPr="005B0EB1" w:rsidRDefault="005B0EB1" w:rsidP="005B0EB1">
      <w:r>
        <w:t xml:space="preserve">Lors de la connexion des 3 </w:t>
      </w:r>
      <w:proofErr w:type="gramStart"/>
      <w:r>
        <w:t>client( 2</w:t>
      </w:r>
      <w:proofErr w:type="gramEnd"/>
      <w:r>
        <w:t xml:space="preserve"> </w:t>
      </w:r>
      <w:proofErr w:type="spellStart"/>
      <w:r>
        <w:t>tcp</w:t>
      </w:r>
      <w:proofErr w:type="spellEnd"/>
      <w:r>
        <w:t xml:space="preserve"> , 1 </w:t>
      </w:r>
      <w:proofErr w:type="spellStart"/>
      <w:r>
        <w:t>udp</w:t>
      </w:r>
      <w:proofErr w:type="spellEnd"/>
      <w:r>
        <w:t xml:space="preserve"> ) on remarque que y que les sockets </w:t>
      </w:r>
      <w:proofErr w:type="spellStart"/>
      <w:r>
        <w:t>tcp</w:t>
      </w:r>
      <w:proofErr w:type="spellEnd"/>
      <w:r>
        <w:t xml:space="preserve"> qui sont établie. </w:t>
      </w:r>
      <w:proofErr w:type="spellStart"/>
      <w:r>
        <w:t>Udp</w:t>
      </w:r>
      <w:proofErr w:type="spellEnd"/>
      <w:r>
        <w:t xml:space="preserve"> vu que c’est un protocole sans connexion on n’a pas de trame a capturé</w:t>
      </w:r>
      <w:r w:rsidR="00004BBE">
        <w:t xml:space="preserve"> sauf lors de l’</w:t>
      </w:r>
      <w:proofErr w:type="spellStart"/>
      <w:r w:rsidR="00004BBE">
        <w:t>echange</w:t>
      </w:r>
      <w:proofErr w:type="spellEnd"/>
      <w:r w:rsidR="00004BBE">
        <w:t xml:space="preserve"> de donnée.</w:t>
      </w:r>
    </w:p>
    <w:p w14:paraId="18BD61C3" w14:textId="2BFD24CB" w:rsidR="005B0EB1" w:rsidRDefault="005B0EB1" w:rsidP="005B0EB1">
      <w:r w:rsidRPr="005B0EB1">
        <w:rPr>
          <w:noProof/>
        </w:rPr>
        <w:drawing>
          <wp:inline distT="0" distB="0" distL="0" distR="0" wp14:anchorId="033DAFAF" wp14:editId="70898A16">
            <wp:extent cx="5616427" cy="739204"/>
            <wp:effectExtent l="0" t="0" r="3810" b="381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94834" w14:textId="1636FD4D" w:rsidR="00283DF9" w:rsidRDefault="00283DF9" w:rsidP="005B0EB1"/>
    <w:p w14:paraId="56A02B78" w14:textId="1C068778" w:rsidR="0022059A" w:rsidRDefault="0022059A" w:rsidP="005B0EB1">
      <w:r>
        <w:t>Lors d’un envoi d’un</w:t>
      </w:r>
      <w:r w:rsidR="00544B5F">
        <w:t xml:space="preserve"> échange de</w:t>
      </w:r>
      <w:r>
        <w:t xml:space="preserve"> msg </w:t>
      </w:r>
      <w:r w:rsidR="00544B5F">
        <w:t>entre</w:t>
      </w:r>
      <w:r>
        <w:t xml:space="preserve"> le client tcp1 </w:t>
      </w:r>
      <w:r w:rsidR="00544B5F">
        <w:t xml:space="preserve">et </w:t>
      </w:r>
      <w:r>
        <w:t xml:space="preserve">serveur : il y a comme d’habitude, des </w:t>
      </w:r>
      <w:proofErr w:type="spellStart"/>
      <w:r>
        <w:t>packet</w:t>
      </w:r>
      <w:proofErr w:type="spellEnd"/>
      <w:r>
        <w:t xml:space="preserve"> avec </w:t>
      </w:r>
      <w:proofErr w:type="gramStart"/>
      <w:r>
        <w:t>PUSH,ACK</w:t>
      </w:r>
      <w:proofErr w:type="gramEnd"/>
      <w:r>
        <w:t xml:space="preserve"> , qu’est envoyé puis la réponse en ACK pour </w:t>
      </w:r>
      <w:proofErr w:type="spellStart"/>
      <w:r>
        <w:t>idre</w:t>
      </w:r>
      <w:proofErr w:type="spellEnd"/>
      <w:r>
        <w:t xml:space="preserve"> que c’est reçu</w:t>
      </w:r>
    </w:p>
    <w:p w14:paraId="6C1EC154" w14:textId="4EEFD315" w:rsidR="0022059A" w:rsidRDefault="0022059A" w:rsidP="005B0EB1">
      <w:r w:rsidRPr="0022059A">
        <w:rPr>
          <w:noProof/>
        </w:rPr>
        <w:drawing>
          <wp:inline distT="0" distB="0" distL="0" distR="0" wp14:anchorId="508E4EB1" wp14:editId="7E6DBD2E">
            <wp:extent cx="5646909" cy="472481"/>
            <wp:effectExtent l="0" t="0" r="0" b="381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199F4" w14:textId="786AF4A6" w:rsidR="00544B5F" w:rsidRDefault="00544B5F" w:rsidP="005B0EB1">
      <w:r>
        <w:t xml:space="preserve">Lors d’un envoi d’un échange de msg entre le client </w:t>
      </w:r>
      <w:proofErr w:type="spellStart"/>
      <w:proofErr w:type="gramStart"/>
      <w:r>
        <w:t>udp</w:t>
      </w:r>
      <w:proofErr w:type="spellEnd"/>
      <w:r>
        <w:t>(</w:t>
      </w:r>
      <w:proofErr w:type="gramEnd"/>
      <w:r>
        <w:t>46375) et le serveur (2222) :</w:t>
      </w:r>
      <w:r w:rsidR="00251FE7">
        <w:t xml:space="preserve">il y a </w:t>
      </w:r>
      <w:proofErr w:type="spellStart"/>
      <w:r w:rsidR="00251FE7">
        <w:t>auucn</w:t>
      </w:r>
      <w:proofErr w:type="spellEnd"/>
      <w:r w:rsidR="00251FE7">
        <w:t xml:space="preserve"> contrôle (</w:t>
      </w:r>
      <w:proofErr w:type="spellStart"/>
      <w:r w:rsidR="00251FE7">
        <w:t>seq</w:t>
      </w:r>
      <w:proofErr w:type="spellEnd"/>
      <w:r w:rsidR="00251FE7">
        <w:t xml:space="preserve"> , </w:t>
      </w:r>
      <w:proofErr w:type="spellStart"/>
      <w:r w:rsidR="00251FE7">
        <w:t>ack</w:t>
      </w:r>
      <w:proofErr w:type="spellEnd"/>
      <w:r w:rsidR="00251FE7">
        <w:t xml:space="preserve"> …) puisque </w:t>
      </w:r>
      <w:proofErr w:type="spellStart"/>
      <w:r w:rsidR="00251FE7">
        <w:t>udp</w:t>
      </w:r>
      <w:proofErr w:type="spellEnd"/>
      <w:r w:rsidR="00251FE7">
        <w:t xml:space="preserve"> ne fait pas contrôle de fiabilité</w:t>
      </w:r>
      <w:r w:rsidR="009D7D14">
        <w:t>.</w:t>
      </w:r>
    </w:p>
    <w:p w14:paraId="136F3A03" w14:textId="73C1B938" w:rsidR="00544B5F" w:rsidRDefault="00544B5F" w:rsidP="005B0EB1">
      <w:r w:rsidRPr="00544B5F">
        <w:rPr>
          <w:noProof/>
        </w:rPr>
        <w:drawing>
          <wp:inline distT="0" distB="0" distL="0" distR="0" wp14:anchorId="69EB9F17" wp14:editId="0F43180A">
            <wp:extent cx="3787468" cy="236240"/>
            <wp:effectExtent l="0" t="0" r="381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9AB03" w14:textId="77777777" w:rsidR="00283DF9" w:rsidRPr="005B0EB1" w:rsidRDefault="00283DF9" w:rsidP="005B0EB1"/>
    <w:p w14:paraId="1FC35DCB" w14:textId="77777777" w:rsidR="009F4C4C" w:rsidRDefault="009F4C4C" w:rsidP="009F4C4C"/>
    <w:p w14:paraId="1C2528D1" w14:textId="7812E291" w:rsidR="00B3604E" w:rsidRDefault="00B3604E" w:rsidP="00B3604E">
      <w:r>
        <w:t xml:space="preserve">Lors de la fermeture de la connexion </w:t>
      </w:r>
      <w:proofErr w:type="spellStart"/>
      <w:r>
        <w:t>tcp</w:t>
      </w:r>
      <w:proofErr w:type="spellEnd"/>
      <w:r>
        <w:t xml:space="preserve"> entre tcp1 et le serveur :</w:t>
      </w:r>
      <w:r w:rsidR="003610B1">
        <w:t xml:space="preserve"> </w:t>
      </w:r>
      <w:proofErr w:type="gramStart"/>
      <w:r w:rsidR="003610B1">
        <w:t>( le</w:t>
      </w:r>
      <w:proofErr w:type="gramEnd"/>
      <w:r w:rsidR="003610B1">
        <w:t xml:space="preserve"> client lance la fermeture ), le client envoi un FIN,ACK au serveur et  le serveur envoi un ACK</w:t>
      </w:r>
    </w:p>
    <w:p w14:paraId="280A0DC6" w14:textId="6883C5A9" w:rsidR="00B3604E" w:rsidRDefault="00B3604E" w:rsidP="009F4C4C">
      <w:r w:rsidRPr="00B3604E">
        <w:rPr>
          <w:noProof/>
        </w:rPr>
        <w:drawing>
          <wp:inline distT="0" distB="0" distL="0" distR="0" wp14:anchorId="16490F4E" wp14:editId="0BDCDAF0">
            <wp:extent cx="5753599" cy="243861"/>
            <wp:effectExtent l="0" t="0" r="0" b="381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53599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2D0BE" w14:textId="784ED586" w:rsidR="00E80C48" w:rsidRDefault="00E80C48" w:rsidP="009F4C4C"/>
    <w:p w14:paraId="57DB16CD" w14:textId="382C3D4D" w:rsidR="00E80C48" w:rsidRDefault="00E80C48" w:rsidP="009F4C4C">
      <w:r>
        <w:t xml:space="preserve">Lors de la fermeture de la connexion </w:t>
      </w:r>
      <w:proofErr w:type="spellStart"/>
      <w:r>
        <w:t>udp</w:t>
      </w:r>
      <w:proofErr w:type="spellEnd"/>
      <w:r>
        <w:t xml:space="preserve"> entre le </w:t>
      </w:r>
      <w:proofErr w:type="spellStart"/>
      <w:r>
        <w:t>lcient</w:t>
      </w:r>
      <w:proofErr w:type="spellEnd"/>
      <w:r>
        <w:t xml:space="preserve"> et le serveur : il </w:t>
      </w:r>
      <w:proofErr w:type="spellStart"/>
      <w:proofErr w:type="gramStart"/>
      <w:r>
        <w:t>n y</w:t>
      </w:r>
      <w:proofErr w:type="spellEnd"/>
      <w:proofErr w:type="gramEnd"/>
      <w:r>
        <w:t xml:space="preserve"> aucune trame a capturé étant donné qu’aucune connexion n’est établie</w:t>
      </w:r>
      <w:r w:rsidR="00AD4F4B">
        <w:t>.</w:t>
      </w:r>
    </w:p>
    <w:p w14:paraId="14388552" w14:textId="575F662A" w:rsidR="00AD4F4B" w:rsidRDefault="00AD4F4B" w:rsidP="009F4C4C"/>
    <w:p w14:paraId="01DF4F20" w14:textId="4FBB5A78" w:rsidR="00AD4F4B" w:rsidRPr="009F4C4C" w:rsidRDefault="00AD4F4B" w:rsidP="009F4C4C">
      <w:r>
        <w:t xml:space="preserve">Voir le fichier source </w:t>
      </w:r>
      <w:proofErr w:type="spellStart"/>
      <w:r>
        <w:t>serveurmultiprotocole.c</w:t>
      </w:r>
      <w:proofErr w:type="spellEnd"/>
      <w:r>
        <w:t xml:space="preserve"> ci-joint avec ce document</w:t>
      </w:r>
      <w:r w:rsidR="000746EA">
        <w:t>, dans</w:t>
      </w:r>
      <w:r w:rsidR="00BE2999">
        <w:t xml:space="preserve"> </w:t>
      </w:r>
      <w:bookmarkStart w:id="0" w:name="_GoBack"/>
      <w:bookmarkEnd w:id="0"/>
      <w:r w:rsidR="000746EA">
        <w:t>le dossier multiport</w:t>
      </w:r>
      <w:r w:rsidR="00C22133">
        <w:t>.</w:t>
      </w:r>
    </w:p>
    <w:sectPr w:rsidR="00AD4F4B" w:rsidRPr="009F4C4C" w:rsidSect="001D3F60">
      <w:headerReference w:type="even" r:id="rId34"/>
      <w:headerReference w:type="default" r:id="rId35"/>
      <w:footerReference w:type="default" r:id="rId36"/>
      <w:headerReference w:type="first" r:id="rId37"/>
      <w:type w:val="continuous"/>
      <w:pgSz w:w="11907" w:h="16840"/>
      <w:pgMar w:top="1418" w:right="1418" w:bottom="1701" w:left="1418" w:header="720" w:footer="1134" w:gutter="0"/>
      <w:paperSrc w:first="1" w:other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FDBD6D" w14:textId="77777777" w:rsidR="00DD6487" w:rsidRDefault="00DD6487">
      <w:r>
        <w:separator/>
      </w:r>
    </w:p>
  </w:endnote>
  <w:endnote w:type="continuationSeparator" w:id="0">
    <w:p w14:paraId="27122B40" w14:textId="77777777" w:rsidR="00DD6487" w:rsidRDefault="00DD64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C451A0" w14:textId="77777777" w:rsidR="001D6F03" w:rsidRDefault="001D6F03">
    <w:pPr>
      <w:pStyle w:val="Pieddepage"/>
      <w:pBdr>
        <w:top w:val="single" w:sz="6" w:space="1" w:color="auto"/>
      </w:pBdr>
    </w:pPr>
    <w:r>
      <w:t>Herrmann Francine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1E99A9" w14:textId="77777777" w:rsidR="00DD6487" w:rsidRDefault="00DD6487">
      <w:r>
        <w:separator/>
      </w:r>
    </w:p>
  </w:footnote>
  <w:footnote w:type="continuationSeparator" w:id="0">
    <w:p w14:paraId="4835F9A2" w14:textId="77777777" w:rsidR="00DD6487" w:rsidRDefault="00DD64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DF4CFD" w14:textId="77777777" w:rsidR="001D6F03" w:rsidRDefault="00BD413C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1D6F03"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01994A2D" w14:textId="77777777" w:rsidR="001D6F03" w:rsidRDefault="001D6F03">
    <w:pPr>
      <w:pStyle w:val="En-tte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FA5A1C" w14:textId="5EBAE8C5" w:rsidR="001D6F03" w:rsidRDefault="001D6F03">
    <w:pPr>
      <w:pStyle w:val="En-tte"/>
      <w:pBdr>
        <w:bottom w:val="single" w:sz="6" w:space="1" w:color="auto"/>
      </w:pBdr>
      <w:ind w:right="360"/>
      <w:rPr>
        <w:rStyle w:val="Numrodepage"/>
      </w:rPr>
    </w:pPr>
    <w:r>
      <w:t>TD sur les sockets</w:t>
    </w:r>
    <w:r>
      <w:tab/>
    </w:r>
    <w:r w:rsidR="00DD6487">
      <w:fldChar w:fldCharType="begin"/>
    </w:r>
    <w:r w:rsidR="00DD6487">
      <w:instrText xml:space="preserve"> DATE  \l </w:instrText>
    </w:r>
    <w:r w:rsidR="00DD6487">
      <w:fldChar w:fldCharType="separate"/>
    </w:r>
    <w:r w:rsidR="00BE2999">
      <w:rPr>
        <w:noProof/>
      </w:rPr>
      <w:t>08/11/2019</w:t>
    </w:r>
    <w:r w:rsidR="00DD6487">
      <w:rPr>
        <w:noProof/>
      </w:rPr>
      <w:fldChar w:fldCharType="end"/>
    </w:r>
    <w:r>
      <w:tab/>
    </w:r>
    <w:r w:rsidR="00BD413C"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 w:rsidR="00BD413C">
      <w:rPr>
        <w:rStyle w:val="Numrodepage"/>
      </w:rPr>
      <w:fldChar w:fldCharType="separate"/>
    </w:r>
    <w:r w:rsidR="006C3C71">
      <w:rPr>
        <w:rStyle w:val="Numrodepage"/>
        <w:noProof/>
      </w:rPr>
      <w:t>1</w:t>
    </w:r>
    <w:r w:rsidR="00BD413C">
      <w:rPr>
        <w:rStyle w:val="Numrodepage"/>
      </w:rPr>
      <w:fldChar w:fldCharType="end"/>
    </w:r>
  </w:p>
  <w:p w14:paraId="665FEB91" w14:textId="77777777" w:rsidR="001D6F03" w:rsidRDefault="001D6F03">
    <w:pPr>
      <w:pStyle w:val="En-tte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1D74B4" w14:textId="39F38ED5" w:rsidR="001D6F03" w:rsidRDefault="00DD6487">
    <w:pPr>
      <w:pStyle w:val="En-tte"/>
      <w:pBdr>
        <w:bottom w:val="single" w:sz="6" w:space="1" w:color="auto"/>
      </w:pBdr>
      <w:ind w:right="360"/>
      <w:rPr>
        <w:rStyle w:val="Numrodepage"/>
      </w:rPr>
    </w:pPr>
    <w:r>
      <w:fldChar w:fldCharType="begin"/>
    </w:r>
    <w:r>
      <w:instrText xml:space="preserve"> FILENAME  \* MERGEFORMAT </w:instrText>
    </w:r>
    <w:r>
      <w:fldChar w:fldCharType="separate"/>
    </w:r>
    <w:r w:rsidR="00174771">
      <w:rPr>
        <w:noProof/>
      </w:rPr>
      <w:t>TP3 exercices socket.docx</w:t>
    </w:r>
    <w:r>
      <w:rPr>
        <w:noProof/>
      </w:rPr>
      <w:fldChar w:fldCharType="end"/>
    </w:r>
    <w:r w:rsidR="001D6F03">
      <w:tab/>
    </w:r>
    <w:r>
      <w:fldChar w:fldCharType="begin"/>
    </w:r>
    <w:r>
      <w:instrText xml:space="preserve"> DAT</w:instrText>
    </w:r>
    <w:r>
      <w:instrText xml:space="preserve">E  \l </w:instrText>
    </w:r>
    <w:r>
      <w:fldChar w:fldCharType="separate"/>
    </w:r>
    <w:r w:rsidR="00BE2999">
      <w:rPr>
        <w:noProof/>
      </w:rPr>
      <w:t>08/11/2019</w:t>
    </w:r>
    <w:r>
      <w:rPr>
        <w:noProof/>
      </w:rPr>
      <w:fldChar w:fldCharType="end"/>
    </w:r>
    <w:r w:rsidR="001D6F03">
      <w:tab/>
    </w:r>
    <w:r w:rsidR="00BD413C">
      <w:rPr>
        <w:rStyle w:val="Numrodepage"/>
      </w:rPr>
      <w:fldChar w:fldCharType="begin"/>
    </w:r>
    <w:r w:rsidR="001D6F03">
      <w:rPr>
        <w:rStyle w:val="Numrodepage"/>
      </w:rPr>
      <w:instrText xml:space="preserve"> PAGE </w:instrText>
    </w:r>
    <w:r w:rsidR="00BD413C">
      <w:rPr>
        <w:rStyle w:val="Numrodepage"/>
      </w:rPr>
      <w:fldChar w:fldCharType="separate"/>
    </w:r>
    <w:r w:rsidR="001D6F03">
      <w:rPr>
        <w:rStyle w:val="Numrodepage"/>
      </w:rPr>
      <w:t>1</w:t>
    </w:r>
    <w:r w:rsidR="00BD413C">
      <w:rPr>
        <w:rStyle w:val="Numrodepage"/>
      </w:rPr>
      <w:fldChar w:fldCharType="end"/>
    </w:r>
    <w:r w:rsidR="001D6F03">
      <w:rPr>
        <w:rStyle w:val="Numrodepage"/>
      </w:rPr>
      <w:t>/</w:t>
    </w:r>
    <w:r>
      <w:fldChar w:fldCharType="begin"/>
    </w:r>
    <w:r>
      <w:instrText xml:space="preserve"> NUMPAGES  \* MERGEFORMAT </w:instrText>
    </w:r>
    <w:r>
      <w:fldChar w:fldCharType="separate"/>
    </w:r>
    <w:r w:rsidR="00174771" w:rsidRPr="00174771">
      <w:rPr>
        <w:rStyle w:val="Numrodepage"/>
        <w:noProof/>
      </w:rPr>
      <w:t>1</w:t>
    </w:r>
    <w:r>
      <w:rPr>
        <w:rStyle w:val="Numrodepage"/>
        <w:noProof/>
      </w:rPr>
      <w:fldChar w:fldCharType="end"/>
    </w:r>
  </w:p>
  <w:p w14:paraId="5612D044" w14:textId="77777777" w:rsidR="001D6F03" w:rsidRDefault="001D6F0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itre1"/>
      <w:lvlText w:val="%1."/>
      <w:legacy w:legacy="1" w:legacySpace="144" w:legacyIndent="0"/>
      <w:lvlJc w:val="left"/>
    </w:lvl>
    <w:lvl w:ilvl="1">
      <w:start w:val="1"/>
      <w:numFmt w:val="decimal"/>
      <w:pStyle w:val="Titre2"/>
      <w:lvlText w:val="%1.%2"/>
      <w:legacy w:legacy="1" w:legacySpace="144" w:legacyIndent="0"/>
      <w:lvlJc w:val="left"/>
    </w:lvl>
    <w:lvl w:ilvl="2">
      <w:start w:val="1"/>
      <w:numFmt w:val="decimal"/>
      <w:pStyle w:val="Titre3"/>
      <w:lvlText w:val="%1.%2.%3"/>
      <w:legacy w:legacy="1" w:legacySpace="144" w:legacyIndent="0"/>
      <w:lvlJc w:val="left"/>
    </w:lvl>
    <w:lvl w:ilvl="3">
      <w:start w:val="1"/>
      <w:numFmt w:val="decimal"/>
      <w:pStyle w:val="Titre4"/>
      <w:lvlText w:val="%1.%2.%3.%4"/>
      <w:legacy w:legacy="1" w:legacySpace="144" w:legacyIndent="0"/>
      <w:lvlJc w:val="left"/>
    </w:lvl>
    <w:lvl w:ilvl="4">
      <w:start w:val="1"/>
      <w:numFmt w:val="decimal"/>
      <w:pStyle w:val="Titre5"/>
      <w:lvlText w:val="%1.%2.%3.%4.%5"/>
      <w:legacy w:legacy="1" w:legacySpace="144" w:legacyIndent="0"/>
      <w:lvlJc w:val="left"/>
    </w:lvl>
    <w:lvl w:ilvl="5">
      <w:start w:val="1"/>
      <w:numFmt w:val="decimal"/>
      <w:pStyle w:val="Titre6"/>
      <w:lvlText w:val="%1.%2.%3.%4.%5.%6"/>
      <w:legacy w:legacy="1" w:legacySpace="144" w:legacyIndent="0"/>
      <w:lvlJc w:val="left"/>
    </w:lvl>
    <w:lvl w:ilvl="6">
      <w:start w:val="1"/>
      <w:numFmt w:val="decimal"/>
      <w:pStyle w:val="Titre7"/>
      <w:lvlText w:val="%1.%2.%3.%4.%5.%6.%7"/>
      <w:legacy w:legacy="1" w:legacySpace="144" w:legacyIndent="0"/>
      <w:lvlJc w:val="left"/>
    </w:lvl>
    <w:lvl w:ilvl="7">
      <w:start w:val="1"/>
      <w:numFmt w:val="decimal"/>
      <w:pStyle w:val="Titre8"/>
      <w:lvlText w:val="%1.%2.%3.%4.%5.%6.%7.%8"/>
      <w:legacy w:legacy="1" w:legacySpace="144" w:legacyIndent="0"/>
      <w:lvlJc w:val="left"/>
    </w:lvl>
    <w:lvl w:ilvl="8">
      <w:start w:val="1"/>
      <w:numFmt w:val="decimal"/>
      <w:pStyle w:val="Titre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B126772"/>
    <w:multiLevelType w:val="hybridMultilevel"/>
    <w:tmpl w:val="D4C04834"/>
    <w:lvl w:ilvl="0" w:tplc="2C4A6694">
      <w:numFmt w:val="bullet"/>
      <w:lvlText w:val=""/>
      <w:lvlJc w:val="left"/>
      <w:pPr>
        <w:tabs>
          <w:tab w:val="num" w:pos="870"/>
        </w:tabs>
        <w:ind w:left="870" w:hanging="72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230"/>
        </w:tabs>
        <w:ind w:left="123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950"/>
        </w:tabs>
        <w:ind w:left="19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670"/>
        </w:tabs>
        <w:ind w:left="26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390"/>
        </w:tabs>
        <w:ind w:left="339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110"/>
        </w:tabs>
        <w:ind w:left="41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830"/>
        </w:tabs>
        <w:ind w:left="48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550"/>
        </w:tabs>
        <w:ind w:left="555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270"/>
        </w:tabs>
        <w:ind w:left="6270" w:hanging="360"/>
      </w:pPr>
      <w:rPr>
        <w:rFonts w:ascii="Wingdings" w:hAnsi="Wingdings" w:hint="default"/>
      </w:rPr>
    </w:lvl>
  </w:abstractNum>
  <w:abstractNum w:abstractNumId="2" w15:restartNumberingAfterBreak="0">
    <w:nsid w:val="0ED65944"/>
    <w:multiLevelType w:val="hybridMultilevel"/>
    <w:tmpl w:val="D51E851C"/>
    <w:lvl w:ilvl="0" w:tplc="F14CB6D6">
      <w:start w:val="1"/>
      <w:numFmt w:val="upperLetter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6D3DC5"/>
    <w:multiLevelType w:val="hybridMultilevel"/>
    <w:tmpl w:val="430205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6B47BC"/>
    <w:multiLevelType w:val="hybridMultilevel"/>
    <w:tmpl w:val="E4182F6E"/>
    <w:lvl w:ilvl="0" w:tplc="040C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F67651"/>
    <w:multiLevelType w:val="hybridMultilevel"/>
    <w:tmpl w:val="42F664AC"/>
    <w:lvl w:ilvl="0" w:tplc="5B3696CA">
      <w:numFmt w:val="bullet"/>
      <w:lvlText w:val=""/>
      <w:lvlJc w:val="left"/>
      <w:pPr>
        <w:tabs>
          <w:tab w:val="num" w:pos="510"/>
        </w:tabs>
        <w:ind w:left="51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230"/>
        </w:tabs>
        <w:ind w:left="123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950"/>
        </w:tabs>
        <w:ind w:left="19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670"/>
        </w:tabs>
        <w:ind w:left="26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390"/>
        </w:tabs>
        <w:ind w:left="339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110"/>
        </w:tabs>
        <w:ind w:left="41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830"/>
        </w:tabs>
        <w:ind w:left="48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550"/>
        </w:tabs>
        <w:ind w:left="555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270"/>
        </w:tabs>
        <w:ind w:left="6270" w:hanging="360"/>
      </w:pPr>
      <w:rPr>
        <w:rFonts w:ascii="Wingdings" w:hAnsi="Wingdings" w:hint="default"/>
      </w:rPr>
    </w:lvl>
  </w:abstractNum>
  <w:abstractNum w:abstractNumId="6" w15:restartNumberingAfterBreak="0">
    <w:nsid w:val="33A9214A"/>
    <w:multiLevelType w:val="hybridMultilevel"/>
    <w:tmpl w:val="7E8636FE"/>
    <w:lvl w:ilvl="0" w:tplc="81C01BC4">
      <w:numFmt w:val="bullet"/>
      <w:lvlText w:val=""/>
      <w:lvlJc w:val="left"/>
      <w:pPr>
        <w:tabs>
          <w:tab w:val="num" w:pos="510"/>
        </w:tabs>
        <w:ind w:left="51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230"/>
        </w:tabs>
        <w:ind w:left="123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950"/>
        </w:tabs>
        <w:ind w:left="19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670"/>
        </w:tabs>
        <w:ind w:left="26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390"/>
        </w:tabs>
        <w:ind w:left="339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110"/>
        </w:tabs>
        <w:ind w:left="41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830"/>
        </w:tabs>
        <w:ind w:left="48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550"/>
        </w:tabs>
        <w:ind w:left="555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270"/>
        </w:tabs>
        <w:ind w:left="6270" w:hanging="360"/>
      </w:pPr>
      <w:rPr>
        <w:rFonts w:ascii="Wingdings" w:hAnsi="Wingdings" w:hint="default"/>
      </w:rPr>
    </w:lvl>
  </w:abstractNum>
  <w:abstractNum w:abstractNumId="7" w15:restartNumberingAfterBreak="0">
    <w:nsid w:val="36D258D6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8" w15:restartNumberingAfterBreak="0">
    <w:nsid w:val="553C24AC"/>
    <w:multiLevelType w:val="hybridMultilevel"/>
    <w:tmpl w:val="393ABAC4"/>
    <w:lvl w:ilvl="0" w:tplc="040C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6"/>
  </w:num>
  <w:num w:numId="5">
    <w:abstractNumId w:val="5"/>
  </w:num>
  <w:num w:numId="6">
    <w:abstractNumId w:val="7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intFractionalCharacterWidth/>
  <w:embedSystemFonts/>
  <w:hideSpellingErrors/>
  <w:hideGrammaticalErrors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1E99"/>
    <w:rsid w:val="00004BBE"/>
    <w:rsid w:val="00005AD2"/>
    <w:rsid w:val="000119C9"/>
    <w:rsid w:val="000232F6"/>
    <w:rsid w:val="00042291"/>
    <w:rsid w:val="000746EA"/>
    <w:rsid w:val="00081C62"/>
    <w:rsid w:val="00083537"/>
    <w:rsid w:val="000A336D"/>
    <w:rsid w:val="000D58AA"/>
    <w:rsid w:val="0011273D"/>
    <w:rsid w:val="0014018D"/>
    <w:rsid w:val="00141AB5"/>
    <w:rsid w:val="00163891"/>
    <w:rsid w:val="00164952"/>
    <w:rsid w:val="00173233"/>
    <w:rsid w:val="00174771"/>
    <w:rsid w:val="001C3A91"/>
    <w:rsid w:val="001D3F60"/>
    <w:rsid w:val="001D6F03"/>
    <w:rsid w:val="0022059A"/>
    <w:rsid w:val="00251FE7"/>
    <w:rsid w:val="00261E99"/>
    <w:rsid w:val="00283DF9"/>
    <w:rsid w:val="002A09E9"/>
    <w:rsid w:val="002A0C73"/>
    <w:rsid w:val="003610B1"/>
    <w:rsid w:val="00366947"/>
    <w:rsid w:val="00382806"/>
    <w:rsid w:val="003A16E8"/>
    <w:rsid w:val="003B5429"/>
    <w:rsid w:val="003F7AD0"/>
    <w:rsid w:val="00410EE7"/>
    <w:rsid w:val="0043719F"/>
    <w:rsid w:val="00464F24"/>
    <w:rsid w:val="004A5617"/>
    <w:rsid w:val="004A7C37"/>
    <w:rsid w:val="004E1405"/>
    <w:rsid w:val="00544B5F"/>
    <w:rsid w:val="0058063D"/>
    <w:rsid w:val="005B0EB1"/>
    <w:rsid w:val="005B7BC5"/>
    <w:rsid w:val="005D2BFE"/>
    <w:rsid w:val="005F1E7E"/>
    <w:rsid w:val="006114C5"/>
    <w:rsid w:val="00616C6A"/>
    <w:rsid w:val="006936F9"/>
    <w:rsid w:val="006C3C71"/>
    <w:rsid w:val="00716C0E"/>
    <w:rsid w:val="00736F12"/>
    <w:rsid w:val="00756D5E"/>
    <w:rsid w:val="007939DF"/>
    <w:rsid w:val="007E7482"/>
    <w:rsid w:val="008137C9"/>
    <w:rsid w:val="00820373"/>
    <w:rsid w:val="008311C4"/>
    <w:rsid w:val="00893B9B"/>
    <w:rsid w:val="008C3DF1"/>
    <w:rsid w:val="008C768B"/>
    <w:rsid w:val="00903299"/>
    <w:rsid w:val="0091178B"/>
    <w:rsid w:val="00953C93"/>
    <w:rsid w:val="009A5B5A"/>
    <w:rsid w:val="009A7E2D"/>
    <w:rsid w:val="009D7D14"/>
    <w:rsid w:val="009E3B05"/>
    <w:rsid w:val="009F4C4C"/>
    <w:rsid w:val="00A2151E"/>
    <w:rsid w:val="00A85084"/>
    <w:rsid w:val="00AD4F4B"/>
    <w:rsid w:val="00AF6D07"/>
    <w:rsid w:val="00B30D0A"/>
    <w:rsid w:val="00B3604E"/>
    <w:rsid w:val="00B70C67"/>
    <w:rsid w:val="00B93FC8"/>
    <w:rsid w:val="00BA154C"/>
    <w:rsid w:val="00BD413C"/>
    <w:rsid w:val="00BE2999"/>
    <w:rsid w:val="00C035BA"/>
    <w:rsid w:val="00C22133"/>
    <w:rsid w:val="00C241DC"/>
    <w:rsid w:val="00C73C9D"/>
    <w:rsid w:val="00CC3F1A"/>
    <w:rsid w:val="00D16B0F"/>
    <w:rsid w:val="00D821CD"/>
    <w:rsid w:val="00D97722"/>
    <w:rsid w:val="00DA10A1"/>
    <w:rsid w:val="00DD6487"/>
    <w:rsid w:val="00E122C8"/>
    <w:rsid w:val="00E4019D"/>
    <w:rsid w:val="00E40E95"/>
    <w:rsid w:val="00E701BE"/>
    <w:rsid w:val="00E80C48"/>
    <w:rsid w:val="00EB6734"/>
    <w:rsid w:val="00ED21F1"/>
    <w:rsid w:val="00F63A79"/>
    <w:rsid w:val="00FA468F"/>
    <w:rsid w:val="00FB6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D736AFE"/>
  <w15:docId w15:val="{576C6AF1-4B63-4E64-B578-96DAFC75F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604E"/>
    <w:pPr>
      <w:jc w:val="both"/>
    </w:pPr>
    <w:rPr>
      <w:sz w:val="24"/>
      <w:szCs w:val="24"/>
    </w:rPr>
  </w:style>
  <w:style w:type="paragraph" w:styleId="Titre1">
    <w:name w:val="heading 1"/>
    <w:basedOn w:val="Normal"/>
    <w:next w:val="Normal"/>
    <w:qFormat/>
    <w:rsid w:val="001D3F60"/>
    <w:pPr>
      <w:keepNext/>
      <w:numPr>
        <w:numId w:val="1"/>
      </w:numPr>
      <w:spacing w:before="240" w:after="120"/>
      <w:outlineLvl w:val="0"/>
    </w:pPr>
    <w:rPr>
      <w:b/>
      <w:bCs/>
      <w:u w:val="single"/>
    </w:rPr>
  </w:style>
  <w:style w:type="paragraph" w:styleId="Titre2">
    <w:name w:val="heading 2"/>
    <w:basedOn w:val="Normal"/>
    <w:next w:val="Normal"/>
    <w:qFormat/>
    <w:rsid w:val="001D3F60"/>
    <w:pPr>
      <w:keepNext/>
      <w:numPr>
        <w:ilvl w:val="1"/>
        <w:numId w:val="1"/>
      </w:numPr>
      <w:spacing w:before="240" w:after="60"/>
      <w:outlineLvl w:val="1"/>
    </w:pPr>
    <w:rPr>
      <w:b/>
      <w:bCs/>
    </w:rPr>
  </w:style>
  <w:style w:type="paragraph" w:styleId="Titre3">
    <w:name w:val="heading 3"/>
    <w:basedOn w:val="Normal"/>
    <w:next w:val="Normal"/>
    <w:qFormat/>
    <w:rsid w:val="001D3F60"/>
    <w:pPr>
      <w:keepNext/>
      <w:numPr>
        <w:ilvl w:val="2"/>
        <w:numId w:val="1"/>
      </w:numPr>
      <w:spacing w:before="240" w:after="60"/>
      <w:outlineLvl w:val="2"/>
    </w:pPr>
    <w:rPr>
      <w:b/>
      <w:bCs/>
    </w:rPr>
  </w:style>
  <w:style w:type="paragraph" w:styleId="Titre4">
    <w:name w:val="heading 4"/>
    <w:basedOn w:val="Normal"/>
    <w:next w:val="Normal"/>
    <w:qFormat/>
    <w:rsid w:val="001D3F60"/>
    <w:pPr>
      <w:keepNext/>
      <w:numPr>
        <w:ilvl w:val="3"/>
        <w:numId w:val="1"/>
      </w:numPr>
      <w:spacing w:before="240" w:after="60"/>
      <w:outlineLvl w:val="3"/>
    </w:pPr>
    <w:rPr>
      <w:i/>
      <w:iCs/>
    </w:rPr>
  </w:style>
  <w:style w:type="paragraph" w:styleId="Titre5">
    <w:name w:val="heading 5"/>
    <w:basedOn w:val="Normal"/>
    <w:next w:val="Normal"/>
    <w:qFormat/>
    <w:rsid w:val="001D3F60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  <w:szCs w:val="22"/>
    </w:rPr>
  </w:style>
  <w:style w:type="paragraph" w:styleId="Titre6">
    <w:name w:val="heading 6"/>
    <w:basedOn w:val="Normal"/>
    <w:next w:val="Normal"/>
    <w:qFormat/>
    <w:rsid w:val="001D3F60"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iCs/>
      <w:sz w:val="22"/>
      <w:szCs w:val="22"/>
    </w:rPr>
  </w:style>
  <w:style w:type="paragraph" w:styleId="Titre7">
    <w:name w:val="heading 7"/>
    <w:basedOn w:val="Normal"/>
    <w:next w:val="Normal"/>
    <w:qFormat/>
    <w:rsid w:val="001D3F60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  <w:szCs w:val="20"/>
    </w:rPr>
  </w:style>
  <w:style w:type="paragraph" w:styleId="Titre8">
    <w:name w:val="heading 8"/>
    <w:basedOn w:val="Normal"/>
    <w:next w:val="Normal"/>
    <w:qFormat/>
    <w:rsid w:val="001D3F60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iCs/>
      <w:sz w:val="20"/>
      <w:szCs w:val="20"/>
    </w:rPr>
  </w:style>
  <w:style w:type="paragraph" w:styleId="Titre9">
    <w:name w:val="heading 9"/>
    <w:basedOn w:val="Normal"/>
    <w:next w:val="Normal"/>
    <w:qFormat/>
    <w:rsid w:val="001D3F60"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iCs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1D3F60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1D3F60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1D3F60"/>
  </w:style>
  <w:style w:type="paragraph" w:customStyle="1" w:styleId="Fax">
    <w:name w:val="Fax"/>
    <w:basedOn w:val="adresse"/>
    <w:rsid w:val="001D3F60"/>
    <w:pPr>
      <w:ind w:left="0" w:right="0"/>
    </w:pPr>
  </w:style>
  <w:style w:type="paragraph" w:styleId="Titre">
    <w:name w:val="Title"/>
    <w:basedOn w:val="Normal"/>
    <w:next w:val="Normal"/>
    <w:qFormat/>
    <w:rsid w:val="001D3F60"/>
    <w:pPr>
      <w:jc w:val="center"/>
    </w:pPr>
    <w:rPr>
      <w:b/>
      <w:bCs/>
      <w:caps/>
      <w:sz w:val="28"/>
      <w:szCs w:val="28"/>
      <w:u w:val="single"/>
    </w:rPr>
  </w:style>
  <w:style w:type="paragraph" w:customStyle="1" w:styleId="adresse">
    <w:name w:val="adresse"/>
    <w:basedOn w:val="Normal"/>
    <w:rsid w:val="001D3F60"/>
    <w:pPr>
      <w:ind w:left="5670" w:right="-851"/>
    </w:pPr>
    <w:rPr>
      <w:rFonts w:ascii="Arial Narrow" w:hAnsi="Arial Narrow"/>
      <w:sz w:val="22"/>
      <w:szCs w:val="22"/>
    </w:rPr>
  </w:style>
  <w:style w:type="paragraph" w:customStyle="1" w:styleId="To">
    <w:name w:val="To"/>
    <w:basedOn w:val="adresse"/>
    <w:rsid w:val="001D3F60"/>
    <w:rPr>
      <w:b/>
      <w:bCs/>
    </w:rPr>
  </w:style>
  <w:style w:type="paragraph" w:styleId="Explorateurdedocuments">
    <w:name w:val="Document Map"/>
    <w:basedOn w:val="Normal"/>
    <w:semiHidden/>
    <w:rsid w:val="00261E99"/>
    <w:pPr>
      <w:shd w:val="clear" w:color="auto" w:fill="000080"/>
    </w:pPr>
    <w:rPr>
      <w:rFonts w:ascii="Tahoma" w:hAnsi="Tahoma" w:cs="Tahoma"/>
    </w:rPr>
  </w:style>
  <w:style w:type="table" w:styleId="Grilledutableau">
    <w:name w:val="Table Grid"/>
    <w:basedOn w:val="TableauNormal"/>
    <w:rsid w:val="000A336D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616C6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16C6A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283D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21" Type="http://schemas.openxmlformats.org/officeDocument/2006/relationships/image" Target="media/image14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eader" Target="header2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WORD\MODELES\FRANCINE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49D5DD-1AC6-45B7-9947-5EC6655E10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FRANCINE.DOT</Template>
  <TotalTime>4185</TotalTime>
  <Pages>5</Pages>
  <Words>875</Words>
  <Characters>4990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TD6: L’INTERFACE DES SOCKETS</vt:lpstr>
    </vt:vector>
  </TitlesOfParts>
  <Company>UFR MIM</Company>
  <LinksUpToDate>false</LinksUpToDate>
  <CharactersWithSpaces>5854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TD6: L’INTERFACE DES SOCKETS</dc:title>
  <dc:creator>HERRMANN</dc:creator>
  <cp:lastModifiedBy>Achraf Jhidri</cp:lastModifiedBy>
  <cp:revision>51</cp:revision>
  <cp:lastPrinted>2013-11-28T14:41:00Z</cp:lastPrinted>
  <dcterms:created xsi:type="dcterms:W3CDTF">2013-11-28T14:37:00Z</dcterms:created>
  <dcterms:modified xsi:type="dcterms:W3CDTF">2019-11-08T10:01:00Z</dcterms:modified>
</cp:coreProperties>
</file>